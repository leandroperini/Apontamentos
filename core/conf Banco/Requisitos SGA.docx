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12809631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D1760C" w:rsidRDefault="00D1760C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0">
                    <wp:simplePos x="0" y="0"/>
                    <wp:positionH relativeFrom="page">
                      <wp:posOffset>457200</wp:posOffset>
                    </wp:positionH>
                    <wp:positionV relativeFrom="margin">
                      <wp:posOffset>19050</wp:posOffset>
                    </wp:positionV>
                    <wp:extent cx="6153150" cy="6667500"/>
                    <wp:effectExtent l="0" t="0" r="0" b="0"/>
                    <wp:wrapNone/>
                    <wp:docPr id="14" name="Caixa de Texto 14" descr="Título do relatóri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53150" cy="666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96"/>
                                  </w:r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B7EA3118056C46CFA5B638C0F94FBA6E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20F82" w:rsidRPr="008836DD" w:rsidRDefault="00320F82">
                                    <w:pPr>
                                      <w:pStyle w:val="Ttulo11"/>
                                      <w:rPr>
                                        <w:sz w:val="96"/>
                                      </w:rPr>
                                    </w:pPr>
                                    <w:r w:rsidRPr="008836DD">
                                      <w:rPr>
                                        <w:sz w:val="96"/>
                                      </w:rPr>
                                      <w:t>SGA – Sistema de Gerenci</w:t>
                                    </w:r>
                                    <w:r>
                                      <w:rPr>
                                        <w:sz w:val="96"/>
                                      </w:rPr>
                                      <w:t>amento de Apontamentos</w:t>
                                    </w:r>
                                  </w:p>
                                </w:sdtContent>
                              </w:sdt>
                              <w:p w:rsidR="00320F82" w:rsidRPr="00190997" w:rsidRDefault="00D550FA">
                                <w:pPr>
                                  <w:pStyle w:val="Subttulo1"/>
                                  <w:ind w:left="144" w:right="720"/>
                                  <w:rPr>
                                    <w:sz w:val="48"/>
                                  </w:rPr>
                                </w:pPr>
                                <w:r>
                                  <w:rPr>
                                    <w:color w:val="auto"/>
                                    <w:sz w:val="48"/>
                                  </w:rPr>
                                  <w:t>versão: 2</w:t>
                                </w:r>
                                <w:r w:rsidR="00320F82" w:rsidRPr="00190997">
                                  <w:rPr>
                                    <w:color w:val="auto"/>
                                    <w:sz w:val="48"/>
                                  </w:rPr>
                                  <w:t xml:space="preserve">.0 - </w:t>
                                </w:r>
                                <w:sdt>
                                  <w:sdtPr>
                                    <w:rPr>
                                      <w:color w:val="auto"/>
                                      <w:sz w:val="48"/>
                                    </w:rPr>
                                    <w:alias w:val="Data"/>
                                    <w:id w:val="1417830956"/>
                                    <w:placeholder>
                                      <w:docPart w:val="5161A06E4DC24E0E8B666301E5268A07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20F82" w:rsidRPr="00190997">
                                      <w:rPr>
                                        <w:color w:val="auto"/>
                                        <w:sz w:val="48"/>
                                      </w:rPr>
                                      <w:t>2016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Citação ou Resumo"/>
                                  <w:tag w:val="Citação ou Resumo"/>
                                  <w:id w:val="-247963122"/>
                                  <w:placeholder>
                                    <w:docPart w:val="62F75A61E6A34D33A45133B291A61640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20F82" w:rsidRPr="00DC48C1" w:rsidRDefault="00320F82">
                                    <w:pPr>
                                      <w:pStyle w:val="Resumo"/>
                                      <w:spacing w:after="600"/>
                                    </w:pPr>
                                    <w:r>
                                      <w:t>Sistema de Controle e Gerenciamento de Apontamentos de Atividades de Campo. Ferramenta de utilização de técnicos de campo, staff’s e gestores técnicos.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" o:spid="_x0000_s1026" type="#_x0000_t202" alt="Título do relatório" style="position:absolute;margin-left:36pt;margin-top:1.5pt;width:484.5pt;height:5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sz w:val="96"/>
                            </w:rPr>
                            <w:alias w:val="Título"/>
                            <w:tag w:val=""/>
                            <w:id w:val="2115015981"/>
                            <w:placeholder>
                              <w:docPart w:val="B7EA3118056C46CFA5B638C0F94FBA6E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20F82" w:rsidRPr="008836DD" w:rsidRDefault="00320F82">
                              <w:pPr>
                                <w:pStyle w:val="Ttulo11"/>
                                <w:rPr>
                                  <w:sz w:val="96"/>
                                </w:rPr>
                              </w:pPr>
                              <w:r w:rsidRPr="008836DD">
                                <w:rPr>
                                  <w:sz w:val="96"/>
                                </w:rPr>
                                <w:t>SGA – Sistema de Gerenci</w:t>
                              </w:r>
                              <w:r>
                                <w:rPr>
                                  <w:sz w:val="96"/>
                                </w:rPr>
                                <w:t>amento de Apontamentos</w:t>
                              </w:r>
                            </w:p>
                          </w:sdtContent>
                        </w:sdt>
                        <w:p w:rsidR="00320F82" w:rsidRPr="00190997" w:rsidRDefault="00D550FA">
                          <w:pPr>
                            <w:pStyle w:val="Subttulo1"/>
                            <w:ind w:left="144" w:right="720"/>
                            <w:rPr>
                              <w:sz w:val="48"/>
                            </w:rPr>
                          </w:pPr>
                          <w:r>
                            <w:rPr>
                              <w:color w:val="auto"/>
                              <w:sz w:val="48"/>
                            </w:rPr>
                            <w:t>versão: 2</w:t>
                          </w:r>
                          <w:r w:rsidR="00320F82" w:rsidRPr="00190997">
                            <w:rPr>
                              <w:color w:val="auto"/>
                              <w:sz w:val="48"/>
                            </w:rPr>
                            <w:t xml:space="preserve">.0 - </w:t>
                          </w:r>
                          <w:sdt>
                            <w:sdtPr>
                              <w:rPr>
                                <w:color w:val="auto"/>
                                <w:sz w:val="48"/>
                              </w:rPr>
                              <w:alias w:val="Data"/>
                              <w:id w:val="1417830956"/>
                              <w:placeholder>
                                <w:docPart w:val="5161A06E4DC24E0E8B666301E5268A07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20F82" w:rsidRPr="00190997">
                                <w:rPr>
                                  <w:color w:val="auto"/>
                                  <w:sz w:val="48"/>
                                </w:rPr>
                                <w:t>2016</w:t>
                              </w:r>
                            </w:sdtContent>
                          </w:sdt>
                        </w:p>
                        <w:sdt>
                          <w:sdtPr>
                            <w:alias w:val="Citação ou Resumo"/>
                            <w:tag w:val="Citação ou Resumo"/>
                            <w:id w:val="-247963122"/>
                            <w:placeholder>
                              <w:docPart w:val="62F75A61E6A34D33A45133B291A61640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320F82" w:rsidRPr="00DC48C1" w:rsidRDefault="00320F82">
                              <w:pPr>
                                <w:pStyle w:val="Resumo"/>
                                <w:spacing w:after="600"/>
                              </w:pPr>
                              <w:r>
                                <w:t xml:space="preserve">Sistema de Controle e Gerenciamento de Apontamentos de Atividades de Campo. Ferramenta de utilização de técnicos de campo, </w:t>
                              </w:r>
                              <w:proofErr w:type="spellStart"/>
                              <w:r>
                                <w:t>staff’s</w:t>
                              </w:r>
                              <w:proofErr w:type="spellEnd"/>
                              <w:r>
                                <w:t xml:space="preserve"> e gestores técnicos.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aixa de Texto 15" descr="informação do conta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0F82" w:rsidRDefault="007C5D39">
                                <w:pPr>
                                  <w:pStyle w:val="Ttulodainformao"/>
                                  <w:jc w:val="left"/>
                                </w:pPr>
                                <w:sdt>
                                  <w:sdtPr>
                                    <w:alias w:val="Empresa"/>
                                    <w:tag w:val=" 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20F82">
                                      <w:t>ENSEL ENGENHARIA E SERVIÇOS ESPECIAIS LTDA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99"/>
                                  <w:gridCol w:w="3801"/>
                                  <w:gridCol w:w="3197"/>
                                </w:tblGrid>
                                <w:tr w:rsidR="00320F82" w:rsidTr="00320F82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320F82" w:rsidRDefault="00320F82"/>
                                  </w:tc>
                                  <w:tc>
                                    <w:tcPr>
                                      <w:tcW w:w="1810" w:type="pct"/>
                                    </w:tcPr>
                                    <w:p w:rsidR="00320F82" w:rsidRDefault="00320F82"/>
                                  </w:tc>
                                  <w:tc>
                                    <w:tcPr>
                                      <w:tcW w:w="1523" w:type="pct"/>
                                    </w:tcPr>
                                    <w:p w:rsidR="00320F82" w:rsidRDefault="00320F82"/>
                                  </w:tc>
                                </w:tr>
                                <w:tr w:rsidR="00320F82" w:rsidTr="00320F82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320F82" w:rsidRDefault="00320F82">
                                      <w:pPr>
                                        <w:pStyle w:val="rodap"/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Responsável: </w:t>
                                      </w:r>
                                      <w:r>
                                        <w:t>Tárcio Lima</w:t>
                                      </w:r>
                                    </w:p>
                                    <w:p w:rsidR="00320F82" w:rsidRDefault="00320F82" w:rsidP="008836DD">
                                      <w:pPr>
                                        <w:pStyle w:val="rodap"/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Responsável: </w:t>
                                      </w:r>
                                      <w:r>
                                        <w:t>Maro Lopes</w:t>
                                      </w:r>
                                    </w:p>
                                  </w:tc>
                                  <w:tc>
                                    <w:tcPr>
                                      <w:tcW w:w="1810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320F82" w:rsidRDefault="00320F82" w:rsidP="008836DD">
                                      <w:pPr>
                                        <w:pStyle w:val="rodap"/>
                                        <w:ind w:left="0"/>
                                      </w:pPr>
                                    </w:p>
                                  </w:tc>
                                  <w:tc>
                                    <w:tcPr>
                                      <w:tcW w:w="1523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320F82" w:rsidRDefault="00320F82">
                                      <w:pPr>
                                        <w:pStyle w:val="rodap"/>
                                      </w:pPr>
                                      <w:r>
                                        <w:t>tarcio@ensel.com.br</w:t>
                                      </w:r>
                                    </w:p>
                                    <w:sdt>
                                      <w:sdtPr>
                                        <w:alias w:val="Email"/>
                                        <w:tag w:val=""/>
                                        <w:id w:val="187349569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320F82" w:rsidRDefault="00320F82" w:rsidP="008836DD">
                                          <w:pPr>
                                            <w:pStyle w:val="rodap"/>
                                          </w:pPr>
                                          <w:r>
                                            <w:t>maro@ensel.com.br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320F82" w:rsidTr="00320F82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320F82" w:rsidRDefault="00320F82">
                                      <w:pPr>
                                        <w:pStyle w:val="rodap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10" w:type="pct"/>
                                      <w:shd w:val="clear" w:color="auto" w:fill="000000" w:themeFill="text1"/>
                                    </w:tcPr>
                                    <w:p w:rsidR="00320F82" w:rsidRDefault="00320F82">
                                      <w:pPr>
                                        <w:pStyle w:val="rodap"/>
                                      </w:pPr>
                                    </w:p>
                                  </w:tc>
                                  <w:tc>
                                    <w:tcPr>
                                      <w:tcW w:w="1523" w:type="pct"/>
                                      <w:shd w:val="clear" w:color="auto" w:fill="000000" w:themeFill="text1"/>
                                    </w:tcPr>
                                    <w:p w:rsidR="00320F82" w:rsidRDefault="00320F82">
                                      <w:pPr>
                                        <w:pStyle w:val="rodap"/>
                                      </w:pPr>
                                    </w:p>
                                  </w:tc>
                                </w:tr>
                              </w:tbl>
                              <w:p w:rsidR="00320F82" w:rsidRDefault="00320F82">
                                <w:pPr>
                                  <w:pStyle w:val="Semespaamen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" o:spid="_x0000_s1027" type="#_x0000_t202" alt="informação do contato" style="position:absolute;margin-left:0;margin-top:0;width:540pt;height:139.8pt;z-index:251662336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" o:allowoverlap="f" filled="f" stroked="f" strokeweight=".5pt">
                    <v:textbox inset="0,0,0,0">
                      <w:txbxContent>
                        <w:p w:rsidR="00320F82" w:rsidRDefault="007C5D39">
                          <w:pPr>
                            <w:pStyle w:val="Ttulodainformao"/>
                            <w:jc w:val="left"/>
                          </w:pPr>
                          <w:sdt>
                            <w:sdtPr>
                              <w:alias w:val="Empresa"/>
                              <w:tag w:val=" 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20F82">
                                <w:t>ENSEL ENGENHARIA E SERVIÇOS ESPECIAIS LTDA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99"/>
                            <w:gridCol w:w="3801"/>
                            <w:gridCol w:w="3197"/>
                          </w:tblGrid>
                          <w:tr w:rsidR="00320F82" w:rsidTr="00320F82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320F82" w:rsidRDefault="00320F82"/>
                            </w:tc>
                            <w:tc>
                              <w:tcPr>
                                <w:tcW w:w="1810" w:type="pct"/>
                              </w:tcPr>
                              <w:p w:rsidR="00320F82" w:rsidRDefault="00320F82"/>
                            </w:tc>
                            <w:tc>
                              <w:tcPr>
                                <w:tcW w:w="1523" w:type="pct"/>
                              </w:tcPr>
                              <w:p w:rsidR="00320F82" w:rsidRDefault="00320F82"/>
                            </w:tc>
                          </w:tr>
                          <w:tr w:rsidR="00320F82" w:rsidTr="00320F82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320F82" w:rsidRDefault="00320F82">
                                <w:pPr>
                                  <w:pStyle w:val="rodap"/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Responsável: </w:t>
                                </w:r>
                                <w:r>
                                  <w:t>Tárcio Lima</w:t>
                                </w:r>
                              </w:p>
                              <w:p w:rsidR="00320F82" w:rsidRDefault="00320F82" w:rsidP="008836DD">
                                <w:pPr>
                                  <w:pStyle w:val="rodap"/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Responsável: </w:t>
                                </w:r>
                                <w:r>
                                  <w:t>Maro Lopes</w:t>
                                </w:r>
                              </w:p>
                            </w:tc>
                            <w:tc>
                              <w:tcPr>
                                <w:tcW w:w="1810" w:type="pct"/>
                                <w:tcMar>
                                  <w:bottom w:w="144" w:type="dxa"/>
                                </w:tcMar>
                              </w:tcPr>
                              <w:p w:rsidR="00320F82" w:rsidRDefault="00320F82" w:rsidP="008836DD">
                                <w:pPr>
                                  <w:pStyle w:val="rodap"/>
                                  <w:ind w:left="0"/>
                                </w:pPr>
                              </w:p>
                            </w:tc>
                            <w:tc>
                              <w:tcPr>
                                <w:tcW w:w="1523" w:type="pct"/>
                                <w:tcMar>
                                  <w:bottom w:w="144" w:type="dxa"/>
                                </w:tcMar>
                              </w:tcPr>
                              <w:p w:rsidR="00320F82" w:rsidRDefault="00320F82">
                                <w:pPr>
                                  <w:pStyle w:val="rodap"/>
                                </w:pPr>
                                <w:r>
                                  <w:t>tarcio@ensel.com.br</w:t>
                                </w:r>
                              </w:p>
                              <w:sdt>
                                <w:sdtPr>
                                  <w:alias w:val="Email"/>
                                  <w:tag w:val=""/>
                                  <w:id w:val="187349569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20F82" w:rsidRDefault="00320F82" w:rsidP="008836DD">
                                    <w:pPr>
                                      <w:pStyle w:val="rodap"/>
                                    </w:pPr>
                                    <w:r>
                                      <w:t>maro@ensel.com.br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320F82" w:rsidTr="00320F82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320F82" w:rsidRDefault="00320F82">
                                <w:pPr>
                                  <w:pStyle w:val="rodap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10" w:type="pct"/>
                                <w:shd w:val="clear" w:color="auto" w:fill="000000" w:themeFill="text1"/>
                              </w:tcPr>
                              <w:p w:rsidR="00320F82" w:rsidRDefault="00320F82">
                                <w:pPr>
                                  <w:pStyle w:val="rodap"/>
                                </w:pPr>
                              </w:p>
                            </w:tc>
                            <w:tc>
                              <w:tcPr>
                                <w:tcW w:w="1523" w:type="pct"/>
                                <w:shd w:val="clear" w:color="auto" w:fill="000000" w:themeFill="text1"/>
                              </w:tcPr>
                              <w:p w:rsidR="00320F82" w:rsidRDefault="00320F82">
                                <w:pPr>
                                  <w:pStyle w:val="rodap"/>
                                </w:pPr>
                              </w:p>
                            </w:tc>
                          </w:tr>
                        </w:tbl>
                        <w:p w:rsidR="00320F82" w:rsidRDefault="00320F82">
                          <w:pPr>
                            <w:pStyle w:val="Semespaamento"/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D1760C" w:rsidRDefault="00D1760C"/>
        <w:p w:rsidR="00D1760C" w:rsidRDefault="00D1760C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  <w:szCs w:val="20"/>
        </w:rPr>
        <w:id w:val="112265409"/>
        <w:docPartObj>
          <w:docPartGallery w:val="Table of Contents"/>
          <w:docPartUnique/>
        </w:docPartObj>
      </w:sdtPr>
      <w:sdtEndPr/>
      <w:sdtContent>
        <w:p w:rsidR="006B4626" w:rsidRPr="006B4626" w:rsidRDefault="006B4626" w:rsidP="006B4626">
          <w:pPr>
            <w:pStyle w:val="CabealhodoSumrio"/>
            <w:spacing w:before="0" w:after="360"/>
            <w:rPr>
              <w:color w:val="EF4623" w:themeColor="accent1"/>
              <w:sz w:val="44"/>
              <w:szCs w:val="44"/>
            </w:rPr>
          </w:pPr>
          <w:r w:rsidRPr="006B4626">
            <w:rPr>
              <w:color w:val="EF4623" w:themeColor="accent1"/>
              <w:sz w:val="44"/>
              <w:szCs w:val="44"/>
            </w:rPr>
            <w:t>Sumário</w:t>
          </w:r>
        </w:p>
        <w:p w:rsidR="006A5A0C" w:rsidRDefault="006B4626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45370538" w:history="1">
            <w:r w:rsidR="006A5A0C" w:rsidRPr="00162CF3">
              <w:rPr>
                <w:rStyle w:val="Hyperlink"/>
                <w:noProof/>
              </w:rPr>
              <w:t>O SGA – Sistema de Gerenciamento de Apontamentos</w:t>
            </w:r>
            <w:r w:rsidR="006A5A0C">
              <w:rPr>
                <w:noProof/>
                <w:webHidden/>
              </w:rPr>
              <w:tab/>
            </w:r>
            <w:r w:rsidR="006A5A0C">
              <w:rPr>
                <w:noProof/>
                <w:webHidden/>
              </w:rPr>
              <w:fldChar w:fldCharType="begin"/>
            </w:r>
            <w:r w:rsidR="006A5A0C">
              <w:rPr>
                <w:noProof/>
                <w:webHidden/>
              </w:rPr>
              <w:instrText xml:space="preserve"> PAGEREF _Toc445370538 \h </w:instrText>
            </w:r>
            <w:r w:rsidR="006A5A0C">
              <w:rPr>
                <w:noProof/>
                <w:webHidden/>
              </w:rPr>
            </w:r>
            <w:r w:rsidR="006A5A0C">
              <w:rPr>
                <w:noProof/>
                <w:webHidden/>
              </w:rPr>
              <w:fldChar w:fldCharType="separate"/>
            </w:r>
            <w:r w:rsidR="00D66E25">
              <w:rPr>
                <w:noProof/>
                <w:webHidden/>
              </w:rPr>
              <w:t>1</w:t>
            </w:r>
            <w:r w:rsidR="006A5A0C">
              <w:rPr>
                <w:noProof/>
                <w:webHidden/>
              </w:rPr>
              <w:fldChar w:fldCharType="end"/>
            </w:r>
          </w:hyperlink>
        </w:p>
        <w:p w:rsidR="006A5A0C" w:rsidRDefault="007C5D39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45370539" w:history="1">
            <w:r w:rsidR="006A5A0C" w:rsidRPr="00162CF3">
              <w:rPr>
                <w:rStyle w:val="Hyperlink"/>
                <w:noProof/>
              </w:rPr>
              <w:t>Macro Telas</w:t>
            </w:r>
            <w:r w:rsidR="006A5A0C">
              <w:rPr>
                <w:noProof/>
                <w:webHidden/>
              </w:rPr>
              <w:tab/>
            </w:r>
            <w:r w:rsidR="006A5A0C">
              <w:rPr>
                <w:noProof/>
                <w:webHidden/>
              </w:rPr>
              <w:fldChar w:fldCharType="begin"/>
            </w:r>
            <w:r w:rsidR="006A5A0C">
              <w:rPr>
                <w:noProof/>
                <w:webHidden/>
              </w:rPr>
              <w:instrText xml:space="preserve"> PAGEREF _Toc445370539 \h </w:instrText>
            </w:r>
            <w:r w:rsidR="006A5A0C">
              <w:rPr>
                <w:noProof/>
                <w:webHidden/>
              </w:rPr>
            </w:r>
            <w:r w:rsidR="006A5A0C">
              <w:rPr>
                <w:noProof/>
                <w:webHidden/>
              </w:rPr>
              <w:fldChar w:fldCharType="separate"/>
            </w:r>
            <w:r w:rsidR="00D66E25">
              <w:rPr>
                <w:noProof/>
                <w:webHidden/>
              </w:rPr>
              <w:t>2</w:t>
            </w:r>
            <w:r w:rsidR="006A5A0C">
              <w:rPr>
                <w:noProof/>
                <w:webHidden/>
              </w:rPr>
              <w:fldChar w:fldCharType="end"/>
            </w:r>
          </w:hyperlink>
        </w:p>
        <w:p w:rsidR="006A5A0C" w:rsidRDefault="007C5D39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45370540" w:history="1">
            <w:r w:rsidR="006A5A0C" w:rsidRPr="00162CF3">
              <w:rPr>
                <w:rStyle w:val="Hyperlink"/>
                <w:noProof/>
              </w:rPr>
              <w:t>Usuários</w:t>
            </w:r>
            <w:r w:rsidR="006A5A0C">
              <w:rPr>
                <w:noProof/>
                <w:webHidden/>
              </w:rPr>
              <w:tab/>
            </w:r>
            <w:r w:rsidR="006A5A0C">
              <w:rPr>
                <w:noProof/>
                <w:webHidden/>
              </w:rPr>
              <w:fldChar w:fldCharType="begin"/>
            </w:r>
            <w:r w:rsidR="006A5A0C">
              <w:rPr>
                <w:noProof/>
                <w:webHidden/>
              </w:rPr>
              <w:instrText xml:space="preserve"> PAGEREF _Toc445370540 \h </w:instrText>
            </w:r>
            <w:r w:rsidR="006A5A0C">
              <w:rPr>
                <w:noProof/>
                <w:webHidden/>
              </w:rPr>
            </w:r>
            <w:r w:rsidR="006A5A0C">
              <w:rPr>
                <w:noProof/>
                <w:webHidden/>
              </w:rPr>
              <w:fldChar w:fldCharType="separate"/>
            </w:r>
            <w:r w:rsidR="00D66E25">
              <w:rPr>
                <w:noProof/>
                <w:webHidden/>
              </w:rPr>
              <w:t>3</w:t>
            </w:r>
            <w:r w:rsidR="006A5A0C">
              <w:rPr>
                <w:noProof/>
                <w:webHidden/>
              </w:rPr>
              <w:fldChar w:fldCharType="end"/>
            </w:r>
          </w:hyperlink>
        </w:p>
        <w:p w:rsidR="006A5A0C" w:rsidRDefault="007C5D39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45370541" w:history="1">
            <w:r w:rsidR="006A5A0C" w:rsidRPr="00162CF3">
              <w:rPr>
                <w:rStyle w:val="Hyperlink"/>
                <w:noProof/>
              </w:rPr>
              <w:t>Características</w:t>
            </w:r>
            <w:r w:rsidR="006A5A0C">
              <w:rPr>
                <w:noProof/>
                <w:webHidden/>
              </w:rPr>
              <w:tab/>
            </w:r>
            <w:r w:rsidR="006A5A0C">
              <w:rPr>
                <w:noProof/>
                <w:webHidden/>
              </w:rPr>
              <w:fldChar w:fldCharType="begin"/>
            </w:r>
            <w:r w:rsidR="006A5A0C">
              <w:rPr>
                <w:noProof/>
                <w:webHidden/>
              </w:rPr>
              <w:instrText xml:space="preserve"> PAGEREF _Toc445370541 \h </w:instrText>
            </w:r>
            <w:r w:rsidR="006A5A0C">
              <w:rPr>
                <w:noProof/>
                <w:webHidden/>
              </w:rPr>
            </w:r>
            <w:r w:rsidR="006A5A0C">
              <w:rPr>
                <w:noProof/>
                <w:webHidden/>
              </w:rPr>
              <w:fldChar w:fldCharType="separate"/>
            </w:r>
            <w:r w:rsidR="00D66E25">
              <w:rPr>
                <w:noProof/>
                <w:webHidden/>
              </w:rPr>
              <w:t>4</w:t>
            </w:r>
            <w:r w:rsidR="006A5A0C">
              <w:rPr>
                <w:noProof/>
                <w:webHidden/>
              </w:rPr>
              <w:fldChar w:fldCharType="end"/>
            </w:r>
          </w:hyperlink>
        </w:p>
        <w:p w:rsidR="006A5A0C" w:rsidRDefault="007C5D39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45370542" w:history="1">
            <w:r w:rsidR="006A5A0C" w:rsidRPr="00162CF3">
              <w:rPr>
                <w:rStyle w:val="Hyperlink"/>
                <w:noProof/>
              </w:rPr>
              <w:t>Layout Preliminar de Telas Básicas</w:t>
            </w:r>
            <w:r w:rsidR="006A5A0C">
              <w:rPr>
                <w:noProof/>
                <w:webHidden/>
              </w:rPr>
              <w:tab/>
            </w:r>
            <w:r w:rsidR="006A5A0C">
              <w:rPr>
                <w:noProof/>
                <w:webHidden/>
              </w:rPr>
              <w:fldChar w:fldCharType="begin"/>
            </w:r>
            <w:r w:rsidR="006A5A0C">
              <w:rPr>
                <w:noProof/>
                <w:webHidden/>
              </w:rPr>
              <w:instrText xml:space="preserve"> PAGEREF _Toc445370542 \h </w:instrText>
            </w:r>
            <w:r w:rsidR="006A5A0C">
              <w:rPr>
                <w:noProof/>
                <w:webHidden/>
              </w:rPr>
            </w:r>
            <w:r w:rsidR="006A5A0C">
              <w:rPr>
                <w:noProof/>
                <w:webHidden/>
              </w:rPr>
              <w:fldChar w:fldCharType="separate"/>
            </w:r>
            <w:r w:rsidR="00D66E25">
              <w:rPr>
                <w:noProof/>
                <w:webHidden/>
              </w:rPr>
              <w:t>5</w:t>
            </w:r>
            <w:r w:rsidR="006A5A0C">
              <w:rPr>
                <w:noProof/>
                <w:webHidden/>
              </w:rPr>
              <w:fldChar w:fldCharType="end"/>
            </w:r>
          </w:hyperlink>
        </w:p>
        <w:p w:rsidR="006A5A0C" w:rsidRDefault="007C5D39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45370543" w:history="1">
            <w:r w:rsidR="006A5A0C" w:rsidRPr="00162CF3">
              <w:rPr>
                <w:rStyle w:val="Hyperlink"/>
                <w:noProof/>
              </w:rPr>
              <w:t>Desenho do Banco de Dados</w:t>
            </w:r>
            <w:r w:rsidR="006A5A0C">
              <w:rPr>
                <w:noProof/>
                <w:webHidden/>
              </w:rPr>
              <w:tab/>
            </w:r>
            <w:r w:rsidR="006A5A0C">
              <w:rPr>
                <w:noProof/>
                <w:webHidden/>
              </w:rPr>
              <w:fldChar w:fldCharType="begin"/>
            </w:r>
            <w:r w:rsidR="006A5A0C">
              <w:rPr>
                <w:noProof/>
                <w:webHidden/>
              </w:rPr>
              <w:instrText xml:space="preserve"> PAGEREF _Toc445370543 \h </w:instrText>
            </w:r>
            <w:r w:rsidR="006A5A0C">
              <w:rPr>
                <w:noProof/>
                <w:webHidden/>
              </w:rPr>
            </w:r>
            <w:r w:rsidR="006A5A0C">
              <w:rPr>
                <w:noProof/>
                <w:webHidden/>
              </w:rPr>
              <w:fldChar w:fldCharType="separate"/>
            </w:r>
            <w:r w:rsidR="00D66E25">
              <w:rPr>
                <w:noProof/>
                <w:webHidden/>
              </w:rPr>
              <w:t>6</w:t>
            </w:r>
            <w:r w:rsidR="006A5A0C">
              <w:rPr>
                <w:noProof/>
                <w:webHidden/>
              </w:rPr>
              <w:fldChar w:fldCharType="end"/>
            </w:r>
          </w:hyperlink>
        </w:p>
        <w:p w:rsidR="006A5A0C" w:rsidRDefault="007C5D39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45370544" w:history="1">
            <w:r w:rsidR="006A5A0C" w:rsidRPr="00162CF3">
              <w:rPr>
                <w:rStyle w:val="Hyperlink"/>
                <w:noProof/>
              </w:rPr>
              <w:t>Informações de Contato</w:t>
            </w:r>
            <w:r w:rsidR="006A5A0C">
              <w:rPr>
                <w:noProof/>
                <w:webHidden/>
              </w:rPr>
              <w:tab/>
            </w:r>
            <w:r w:rsidR="006A5A0C">
              <w:rPr>
                <w:noProof/>
                <w:webHidden/>
              </w:rPr>
              <w:fldChar w:fldCharType="begin"/>
            </w:r>
            <w:r w:rsidR="006A5A0C">
              <w:rPr>
                <w:noProof/>
                <w:webHidden/>
              </w:rPr>
              <w:instrText xml:space="preserve"> PAGEREF _Toc445370544 \h </w:instrText>
            </w:r>
            <w:r w:rsidR="006A5A0C">
              <w:rPr>
                <w:noProof/>
                <w:webHidden/>
              </w:rPr>
            </w:r>
            <w:r w:rsidR="006A5A0C">
              <w:rPr>
                <w:noProof/>
                <w:webHidden/>
              </w:rPr>
              <w:fldChar w:fldCharType="separate"/>
            </w:r>
            <w:r w:rsidR="00D66E25">
              <w:rPr>
                <w:noProof/>
                <w:webHidden/>
              </w:rPr>
              <w:t>7</w:t>
            </w:r>
            <w:r w:rsidR="006A5A0C">
              <w:rPr>
                <w:noProof/>
                <w:webHidden/>
              </w:rPr>
              <w:fldChar w:fldCharType="end"/>
            </w:r>
          </w:hyperlink>
        </w:p>
        <w:p w:rsidR="006A5A0C" w:rsidRDefault="007C5D39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45370545" w:history="1">
            <w:r w:rsidR="006A5A0C" w:rsidRPr="00162CF3">
              <w:rPr>
                <w:rStyle w:val="Hyperlink"/>
                <w:noProof/>
              </w:rPr>
              <w:t>Informações da Empresa</w:t>
            </w:r>
            <w:r w:rsidR="006A5A0C">
              <w:rPr>
                <w:noProof/>
                <w:webHidden/>
              </w:rPr>
              <w:tab/>
            </w:r>
            <w:r w:rsidR="006A5A0C">
              <w:rPr>
                <w:noProof/>
                <w:webHidden/>
              </w:rPr>
              <w:fldChar w:fldCharType="begin"/>
            </w:r>
            <w:r w:rsidR="006A5A0C">
              <w:rPr>
                <w:noProof/>
                <w:webHidden/>
              </w:rPr>
              <w:instrText xml:space="preserve"> PAGEREF _Toc445370545 \h </w:instrText>
            </w:r>
            <w:r w:rsidR="006A5A0C">
              <w:rPr>
                <w:noProof/>
                <w:webHidden/>
              </w:rPr>
            </w:r>
            <w:r w:rsidR="006A5A0C">
              <w:rPr>
                <w:noProof/>
                <w:webHidden/>
              </w:rPr>
              <w:fldChar w:fldCharType="separate"/>
            </w:r>
            <w:r w:rsidR="00D66E25">
              <w:rPr>
                <w:noProof/>
                <w:webHidden/>
              </w:rPr>
              <w:t>7</w:t>
            </w:r>
            <w:r w:rsidR="006A5A0C">
              <w:rPr>
                <w:noProof/>
                <w:webHidden/>
              </w:rPr>
              <w:fldChar w:fldCharType="end"/>
            </w:r>
          </w:hyperlink>
        </w:p>
        <w:p w:rsidR="006B4626" w:rsidRDefault="006B4626">
          <w:r>
            <w:fldChar w:fldCharType="end"/>
          </w:r>
        </w:p>
      </w:sdtContent>
    </w:sdt>
    <w:p w:rsidR="007B2E12" w:rsidRDefault="007B2E12"/>
    <w:p w:rsidR="007B2E12" w:rsidRDefault="007B2E12">
      <w:pPr>
        <w:sectPr w:rsidR="007B2E12" w:rsidSect="00126C6C">
          <w:headerReference w:type="default" r:id="rId10"/>
          <w:pgSz w:w="11907" w:h="16839" w:code="9"/>
          <w:pgMar w:top="1148" w:right="700" w:bottom="765" w:left="3011" w:header="1148" w:footer="709" w:gutter="0"/>
          <w:pgNumType w:fmt="lowerRoman" w:start="0"/>
          <w:cols w:space="720"/>
          <w:titlePg/>
          <w:docGrid w:linePitch="360"/>
        </w:sectPr>
      </w:pPr>
    </w:p>
    <w:p w:rsidR="007B2E12" w:rsidRPr="00FE32B5" w:rsidRDefault="00FE32B5">
      <w:pPr>
        <w:pStyle w:val="ttulo10"/>
        <w:rPr>
          <w:sz w:val="28"/>
        </w:rPr>
      </w:pPr>
      <w:bookmarkStart w:id="1" w:name="_Toc321140622"/>
      <w:bookmarkStart w:id="2" w:name="_Toc445370538"/>
      <w:r w:rsidRPr="00FE32B5">
        <w:rPr>
          <w:sz w:val="28"/>
        </w:rPr>
        <w:lastRenderedPageBreak/>
        <w:t xml:space="preserve">O </w:t>
      </w:r>
      <w:r w:rsidRPr="00FE32B5">
        <w:rPr>
          <w:noProof/>
          <w:sz w:val="28"/>
        </w:rPr>
        <w:t>SGA – Sistema de G</w:t>
      </w:r>
      <w:bookmarkEnd w:id="1"/>
      <w:r w:rsidRPr="00FE32B5">
        <w:rPr>
          <w:noProof/>
          <w:sz w:val="28"/>
        </w:rPr>
        <w:t>erenciamento de Apontamentos</w:t>
      </w:r>
      <w:bookmarkEnd w:id="2"/>
    </w:p>
    <w:p w:rsidR="007B2E12" w:rsidRPr="00C21F5A" w:rsidRDefault="00FE32B5">
      <w:pPr>
        <w:pStyle w:val="ttulo2"/>
      </w:pPr>
      <w:r>
        <w:t>De que se trata?</w:t>
      </w:r>
    </w:p>
    <w:p w:rsidR="007B2E12" w:rsidRDefault="00FE32B5" w:rsidP="00FE32B5">
      <w:r>
        <w:t>O SG</w:t>
      </w:r>
      <w:r w:rsidR="008950E2">
        <w:t>A</w:t>
      </w:r>
      <w:r>
        <w:t xml:space="preserve">, é uma Plataforma </w:t>
      </w:r>
      <w:r w:rsidR="003F6860">
        <w:t xml:space="preserve">web </w:t>
      </w:r>
      <w:r>
        <w:t xml:space="preserve">de Gerenciamento de Apontamentos de Atividades realizadas </w:t>
      </w:r>
      <w:r w:rsidR="00057BB1">
        <w:t xml:space="preserve">diretamente em obras </w:t>
      </w:r>
      <w:r>
        <w:t>por colaboradores que atuam em campo</w:t>
      </w:r>
      <w:r w:rsidR="00057BB1">
        <w:t>.</w:t>
      </w:r>
    </w:p>
    <w:p w:rsidR="008950E2" w:rsidRDefault="008950E2" w:rsidP="00FE32B5">
      <w:r>
        <w:t>A plataforma será utilizada para os colaboradores realizarem o lançamento de suas atividades diárias, bem como consultar apontamentos realizados.</w:t>
      </w:r>
    </w:p>
    <w:p w:rsidR="008950E2" w:rsidRDefault="008950E2" w:rsidP="00FE32B5">
      <w:r>
        <w:t>É liberado para o staff uma tela de consulta para validação dos apontamentos e lançamento no ERP interno.</w:t>
      </w:r>
    </w:p>
    <w:p w:rsidR="008950E2" w:rsidRDefault="008950E2" w:rsidP="00FE32B5">
      <w:r>
        <w:t>Outra ferramenta a ser implementada é a consulta de endereços dos sites das plantas das operadoras.</w:t>
      </w:r>
    </w:p>
    <w:p w:rsidR="003C27DE" w:rsidRPr="00C21F5A" w:rsidRDefault="003C27DE" w:rsidP="003C27DE">
      <w:pPr>
        <w:pStyle w:val="ttulo2"/>
      </w:pPr>
      <w:r>
        <w:t>Funcionamento</w:t>
      </w:r>
    </w:p>
    <w:p w:rsidR="008950E2" w:rsidRDefault="003C27DE" w:rsidP="003C27DE">
      <w:r>
        <w:t>Para acesso ao sistema cada usuário possuirá sua senha pessoal que deverá ser cadastrada pelos administradores da plataforma.</w:t>
      </w:r>
    </w:p>
    <w:p w:rsidR="003C27DE" w:rsidRDefault="003C27DE" w:rsidP="003C27DE">
      <w:r>
        <w:t>Cada usuário terá permissões conforme a qualificação de sua função.</w:t>
      </w:r>
    </w:p>
    <w:p w:rsidR="003F6860" w:rsidRDefault="003F6860" w:rsidP="003C27DE">
      <w:r>
        <w:t xml:space="preserve">É </w:t>
      </w:r>
      <w:r w:rsidR="00EF27CB">
        <w:t>necessário acesso à internet para utilização.</w:t>
      </w:r>
    </w:p>
    <w:p w:rsidR="00EF27CB" w:rsidRPr="00C21F5A" w:rsidRDefault="00EF27CB" w:rsidP="00EF27CB">
      <w:pPr>
        <w:pStyle w:val="ttulo2"/>
      </w:pPr>
      <w:r>
        <w:t>O futuro</w:t>
      </w:r>
    </w:p>
    <w:p w:rsidR="00EF27CB" w:rsidRPr="00C21F5A" w:rsidRDefault="00EF27CB" w:rsidP="00EF27CB">
      <w:r>
        <w:t>Após implantada a etapa web será desenvolvida a ferramenta mobile para utilização com sistemas android.</w:t>
      </w:r>
    </w:p>
    <w:p w:rsidR="007B2E12" w:rsidRDefault="00430577">
      <w:pPr>
        <w:pStyle w:val="ttulo10"/>
      </w:pPr>
      <w:bookmarkStart w:id="3" w:name="_Toc445370539"/>
      <w:r>
        <w:lastRenderedPageBreak/>
        <w:t xml:space="preserve">Macro </w:t>
      </w:r>
      <w:r w:rsidR="00F5527D">
        <w:t>Telas</w:t>
      </w:r>
      <w:bookmarkEnd w:id="3"/>
    </w:p>
    <w:p w:rsidR="005454DC" w:rsidRPr="005454DC" w:rsidRDefault="005454DC" w:rsidP="005454DC"/>
    <w:tbl>
      <w:tblPr>
        <w:tblStyle w:val="Tabelafinanceira"/>
        <w:tblW w:w="7787" w:type="dxa"/>
        <w:tblLook w:val="04A0" w:firstRow="1" w:lastRow="0" w:firstColumn="1" w:lastColumn="0" w:noHBand="0" w:noVBand="1"/>
      </w:tblPr>
      <w:tblGrid>
        <w:gridCol w:w="2684"/>
        <w:gridCol w:w="5103"/>
      </w:tblGrid>
      <w:tr w:rsidR="00430577" w:rsidTr="00430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430577" w:rsidRDefault="00430577" w:rsidP="005454DC">
            <w:r>
              <w:t>Tela</w:t>
            </w:r>
          </w:p>
        </w:tc>
        <w:tc>
          <w:tcPr>
            <w:tcW w:w="5103" w:type="dxa"/>
          </w:tcPr>
          <w:p w:rsidR="00430577" w:rsidRDefault="00430577" w:rsidP="00545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30577" w:rsidTr="00430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430577" w:rsidRPr="002461A7" w:rsidRDefault="00430577" w:rsidP="005454DC">
            <w:pPr>
              <w:rPr>
                <w:b w:val="0"/>
              </w:rPr>
            </w:pPr>
            <w:r w:rsidRPr="002461A7">
              <w:rPr>
                <w:b w:val="0"/>
              </w:rPr>
              <w:t>Login</w:t>
            </w:r>
          </w:p>
        </w:tc>
        <w:tc>
          <w:tcPr>
            <w:tcW w:w="5103" w:type="dxa"/>
          </w:tcPr>
          <w:p w:rsidR="00430577" w:rsidRDefault="00430577" w:rsidP="0054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Tela de acesso ao sistema, necessário autenticação.</w:t>
            </w:r>
          </w:p>
        </w:tc>
      </w:tr>
      <w:tr w:rsidR="00430577" w:rsidTr="00430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430577" w:rsidRPr="002461A7" w:rsidRDefault="00430577" w:rsidP="005454DC">
            <w:pPr>
              <w:rPr>
                <w:b w:val="0"/>
              </w:rPr>
            </w:pPr>
            <w:r w:rsidRPr="002461A7">
              <w:rPr>
                <w:b w:val="0"/>
              </w:rPr>
              <w:t>Home</w:t>
            </w:r>
          </w:p>
        </w:tc>
        <w:tc>
          <w:tcPr>
            <w:tcW w:w="5103" w:type="dxa"/>
          </w:tcPr>
          <w:p w:rsidR="00430577" w:rsidRDefault="00430577" w:rsidP="0054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Tela de opções as funcionalidades do site.</w:t>
            </w:r>
          </w:p>
        </w:tc>
      </w:tr>
      <w:tr w:rsidR="00430577" w:rsidTr="00430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430577" w:rsidRPr="002461A7" w:rsidRDefault="00430577" w:rsidP="005454DC">
            <w:pPr>
              <w:rPr>
                <w:b w:val="0"/>
              </w:rPr>
            </w:pPr>
            <w:r w:rsidRPr="002461A7">
              <w:rPr>
                <w:b w:val="0"/>
              </w:rPr>
              <w:t>Apontamento</w:t>
            </w:r>
          </w:p>
        </w:tc>
        <w:tc>
          <w:tcPr>
            <w:tcW w:w="5103" w:type="dxa"/>
          </w:tcPr>
          <w:p w:rsidR="00430577" w:rsidRDefault="00430577" w:rsidP="0024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Tela para Lançamento ou Consulta de Apontamentos</w:t>
            </w:r>
          </w:p>
        </w:tc>
      </w:tr>
      <w:tr w:rsidR="00430577" w:rsidTr="00430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430577" w:rsidRPr="002461A7" w:rsidRDefault="00430577" w:rsidP="005454DC">
            <w:pPr>
              <w:rPr>
                <w:b w:val="0"/>
              </w:rPr>
            </w:pPr>
            <w:r>
              <w:rPr>
                <w:b w:val="0"/>
              </w:rPr>
              <w:t>Novo Apontamento</w:t>
            </w:r>
          </w:p>
        </w:tc>
        <w:tc>
          <w:tcPr>
            <w:tcW w:w="5103" w:type="dxa"/>
          </w:tcPr>
          <w:p w:rsidR="00430577" w:rsidRDefault="00430577" w:rsidP="0054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Lançamento de novos apontamentos</w:t>
            </w:r>
          </w:p>
        </w:tc>
      </w:tr>
      <w:tr w:rsidR="00430577" w:rsidTr="00430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430577" w:rsidRPr="002461A7" w:rsidRDefault="00430577" w:rsidP="005454DC">
            <w:pPr>
              <w:rPr>
                <w:b w:val="0"/>
              </w:rPr>
            </w:pPr>
            <w:r>
              <w:rPr>
                <w:b w:val="0"/>
              </w:rPr>
              <w:t>Consultas Apontamento</w:t>
            </w:r>
          </w:p>
        </w:tc>
        <w:tc>
          <w:tcPr>
            <w:tcW w:w="5103" w:type="dxa"/>
          </w:tcPr>
          <w:p w:rsidR="00430577" w:rsidRDefault="00430577" w:rsidP="00EF6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Opções de consulta a apontamentos realizados</w:t>
            </w:r>
          </w:p>
        </w:tc>
      </w:tr>
      <w:tr w:rsidR="00430577" w:rsidTr="00430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430577" w:rsidRDefault="00430577" w:rsidP="005454DC">
            <w:pPr>
              <w:rPr>
                <w:b w:val="0"/>
              </w:rPr>
            </w:pPr>
            <w:r>
              <w:rPr>
                <w:b w:val="0"/>
              </w:rPr>
              <w:t>Endereços</w:t>
            </w:r>
          </w:p>
        </w:tc>
        <w:tc>
          <w:tcPr>
            <w:tcW w:w="5103" w:type="dxa"/>
          </w:tcPr>
          <w:p w:rsidR="00430577" w:rsidRDefault="00430577" w:rsidP="00C5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Tela de consulta de endereços de sites das operadoras</w:t>
            </w:r>
          </w:p>
        </w:tc>
      </w:tr>
      <w:tr w:rsidR="00430577" w:rsidTr="00430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430577" w:rsidRPr="002461A7" w:rsidRDefault="00430577" w:rsidP="005454DC">
            <w:pPr>
              <w:rPr>
                <w:b w:val="0"/>
              </w:rPr>
            </w:pPr>
            <w:r>
              <w:rPr>
                <w:b w:val="0"/>
              </w:rPr>
              <w:t>Resposta Endereços</w:t>
            </w:r>
          </w:p>
        </w:tc>
        <w:tc>
          <w:tcPr>
            <w:tcW w:w="5103" w:type="dxa"/>
          </w:tcPr>
          <w:p w:rsidR="00430577" w:rsidRDefault="00430577" w:rsidP="0054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Visualização dos endereços filtrados</w:t>
            </w:r>
          </w:p>
        </w:tc>
      </w:tr>
      <w:tr w:rsidR="00430577" w:rsidTr="00430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430577" w:rsidRDefault="00430577" w:rsidP="005454DC">
            <w:pPr>
              <w:rPr>
                <w:b w:val="0"/>
              </w:rPr>
            </w:pPr>
            <w:r>
              <w:rPr>
                <w:b w:val="0"/>
              </w:rPr>
              <w:t>Cadastro de usuário</w:t>
            </w:r>
          </w:p>
        </w:tc>
        <w:tc>
          <w:tcPr>
            <w:tcW w:w="5103" w:type="dxa"/>
          </w:tcPr>
          <w:p w:rsidR="00430577" w:rsidRDefault="00430577" w:rsidP="00732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Painel para cadastro ou atualização de usuários</w:t>
            </w:r>
          </w:p>
        </w:tc>
      </w:tr>
      <w:tr w:rsidR="00430577" w:rsidTr="00430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430577" w:rsidRDefault="00430577" w:rsidP="005454DC">
            <w:pPr>
              <w:rPr>
                <w:b w:val="0"/>
              </w:rPr>
            </w:pPr>
            <w:r>
              <w:rPr>
                <w:b w:val="0"/>
              </w:rPr>
              <w:t>Consulta de usuário</w:t>
            </w:r>
          </w:p>
        </w:tc>
        <w:tc>
          <w:tcPr>
            <w:tcW w:w="5103" w:type="dxa"/>
          </w:tcPr>
          <w:p w:rsidR="00430577" w:rsidRDefault="00430577" w:rsidP="0054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Opções de consulta de usuários</w:t>
            </w:r>
          </w:p>
        </w:tc>
      </w:tr>
      <w:tr w:rsidR="00430577" w:rsidTr="00430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430577" w:rsidRDefault="00430577" w:rsidP="00FB5FEA">
            <w:pPr>
              <w:rPr>
                <w:b w:val="0"/>
              </w:rPr>
            </w:pPr>
            <w:r>
              <w:rPr>
                <w:b w:val="0"/>
              </w:rPr>
              <w:t>Resposta de usuários</w:t>
            </w:r>
          </w:p>
        </w:tc>
        <w:tc>
          <w:tcPr>
            <w:tcW w:w="5103" w:type="dxa"/>
          </w:tcPr>
          <w:p w:rsidR="00430577" w:rsidRDefault="00430577" w:rsidP="00FB5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Visualização de usuários cadastrados</w:t>
            </w:r>
          </w:p>
        </w:tc>
      </w:tr>
      <w:tr w:rsidR="00430577" w:rsidTr="00430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430577" w:rsidRDefault="00430577" w:rsidP="00FB5FEA">
            <w:pPr>
              <w:rPr>
                <w:b w:val="0"/>
              </w:rPr>
            </w:pPr>
            <w:r>
              <w:rPr>
                <w:b w:val="0"/>
              </w:rPr>
              <w:t>Alteração de senha</w:t>
            </w:r>
          </w:p>
        </w:tc>
        <w:tc>
          <w:tcPr>
            <w:tcW w:w="5103" w:type="dxa"/>
          </w:tcPr>
          <w:p w:rsidR="00430577" w:rsidRDefault="00430577" w:rsidP="00AF2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Tela para recuperação de senhas de usuários</w:t>
            </w:r>
          </w:p>
        </w:tc>
      </w:tr>
    </w:tbl>
    <w:p w:rsidR="007B2E12" w:rsidRPr="00C21F5A" w:rsidRDefault="007B2E12" w:rsidP="00F5527D"/>
    <w:p w:rsidR="007B2E12" w:rsidRPr="00C21F5A" w:rsidRDefault="00F5527D">
      <w:pPr>
        <w:pStyle w:val="ttulo10"/>
      </w:pPr>
      <w:bookmarkStart w:id="4" w:name="_Toc445370540"/>
      <w:r>
        <w:lastRenderedPageBreak/>
        <w:t>Usuários</w:t>
      </w:r>
      <w:bookmarkEnd w:id="4"/>
    </w:p>
    <w:p w:rsidR="007B2E12" w:rsidRPr="00C21F5A" w:rsidRDefault="007B2E12"/>
    <w:tbl>
      <w:tblPr>
        <w:tblStyle w:val="Tabelafinanceira"/>
        <w:tblW w:w="5054" w:type="pct"/>
        <w:tblLook w:val="04A0" w:firstRow="1" w:lastRow="0" w:firstColumn="1" w:lastColumn="0" w:noHBand="0" w:noVBand="1"/>
      </w:tblPr>
      <w:tblGrid>
        <w:gridCol w:w="1548"/>
        <w:gridCol w:w="1098"/>
        <w:gridCol w:w="890"/>
        <w:gridCol w:w="640"/>
        <w:gridCol w:w="890"/>
        <w:gridCol w:w="1550"/>
        <w:gridCol w:w="1648"/>
      </w:tblGrid>
      <w:tr w:rsidR="00B14DB5" w:rsidTr="00A95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shd w:val="clear" w:color="auto" w:fill="D9D9D9" w:themeFill="background1" w:themeFillShade="D9"/>
            <w:vAlign w:val="center"/>
          </w:tcPr>
          <w:p w:rsidR="00B14DB5" w:rsidRDefault="00B14DB5" w:rsidP="00B14DB5"/>
        </w:tc>
        <w:tc>
          <w:tcPr>
            <w:tcW w:w="664" w:type="pct"/>
            <w:shd w:val="clear" w:color="auto" w:fill="D9D9D9" w:themeFill="background1" w:themeFillShade="D9"/>
            <w:vAlign w:val="center"/>
          </w:tcPr>
          <w:p w:rsidR="00B14DB5" w:rsidRPr="00EF0A54" w:rsidRDefault="00B14DB5" w:rsidP="00B14D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0A54">
              <w:t>Anônimo</w:t>
            </w:r>
          </w:p>
        </w:tc>
        <w:tc>
          <w:tcPr>
            <w:tcW w:w="538" w:type="pct"/>
            <w:shd w:val="clear" w:color="auto" w:fill="D9D9D9" w:themeFill="background1" w:themeFillShade="D9"/>
            <w:vAlign w:val="center"/>
          </w:tcPr>
          <w:p w:rsidR="00B14DB5" w:rsidRPr="00EF0A54" w:rsidRDefault="00B14DB5" w:rsidP="00B14D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0A54">
              <w:t>Campo</w:t>
            </w:r>
          </w:p>
        </w:tc>
        <w:tc>
          <w:tcPr>
            <w:tcW w:w="387" w:type="pct"/>
            <w:shd w:val="clear" w:color="auto" w:fill="D9D9D9" w:themeFill="background1" w:themeFillShade="D9"/>
            <w:vAlign w:val="center"/>
          </w:tcPr>
          <w:p w:rsidR="00B14DB5" w:rsidRPr="00EF0A54" w:rsidRDefault="00B14DB5" w:rsidP="00B14D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0A54">
              <w:t>Staff</w:t>
            </w:r>
          </w:p>
        </w:tc>
        <w:tc>
          <w:tcPr>
            <w:tcW w:w="538" w:type="pct"/>
            <w:shd w:val="clear" w:color="auto" w:fill="D9D9D9" w:themeFill="background1" w:themeFillShade="D9"/>
            <w:vAlign w:val="center"/>
          </w:tcPr>
          <w:p w:rsidR="00B14DB5" w:rsidRPr="00EF0A54" w:rsidRDefault="00B14DB5" w:rsidP="00B14D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0A54">
              <w:t>Gestão</w:t>
            </w:r>
          </w:p>
        </w:tc>
        <w:tc>
          <w:tcPr>
            <w:tcW w:w="938" w:type="pct"/>
            <w:shd w:val="clear" w:color="auto" w:fill="D9D9D9" w:themeFill="background1" w:themeFillShade="D9"/>
            <w:vAlign w:val="center"/>
          </w:tcPr>
          <w:p w:rsidR="00B14DB5" w:rsidRPr="00EF0A54" w:rsidRDefault="00B14DB5" w:rsidP="00B14D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0A54">
              <w:t>Coordenação</w:t>
            </w:r>
          </w:p>
        </w:tc>
        <w:tc>
          <w:tcPr>
            <w:tcW w:w="997" w:type="pct"/>
            <w:shd w:val="clear" w:color="auto" w:fill="D9D9D9" w:themeFill="background1" w:themeFillShade="D9"/>
            <w:vAlign w:val="center"/>
          </w:tcPr>
          <w:p w:rsidR="00B14DB5" w:rsidRPr="00EF0A54" w:rsidRDefault="00B14DB5" w:rsidP="00B14D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0A54">
              <w:t>Administrador</w:t>
            </w:r>
          </w:p>
        </w:tc>
      </w:tr>
      <w:tr w:rsidR="00B14DB5" w:rsidTr="00A95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:rsidR="00B14DB5" w:rsidRPr="00EF0A54" w:rsidRDefault="00EF0A54" w:rsidP="00EF0A54">
            <w:pPr>
              <w:rPr>
                <w:sz w:val="18"/>
              </w:rPr>
            </w:pPr>
            <w:r w:rsidRPr="00EF0A54">
              <w:rPr>
                <w:sz w:val="18"/>
              </w:rPr>
              <w:t xml:space="preserve">Cadastro de </w:t>
            </w:r>
            <w:r w:rsidR="00F818F8">
              <w:rPr>
                <w:sz w:val="18"/>
              </w:rPr>
              <w:t xml:space="preserve">novos </w:t>
            </w:r>
            <w:r>
              <w:rPr>
                <w:sz w:val="18"/>
              </w:rPr>
              <w:t>usuário</w:t>
            </w:r>
            <w:r w:rsidR="004D7C99">
              <w:rPr>
                <w:sz w:val="18"/>
              </w:rPr>
              <w:t>s</w:t>
            </w:r>
          </w:p>
        </w:tc>
        <w:tc>
          <w:tcPr>
            <w:tcW w:w="664" w:type="pct"/>
            <w:vAlign w:val="center"/>
          </w:tcPr>
          <w:p w:rsidR="00B14DB5" w:rsidRDefault="00B14DB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  <w:vAlign w:val="center"/>
          </w:tcPr>
          <w:p w:rsidR="00B14DB5" w:rsidRDefault="00B14DB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" w:type="pct"/>
            <w:vAlign w:val="center"/>
          </w:tcPr>
          <w:p w:rsidR="00B14DB5" w:rsidRDefault="00B14DB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  <w:vAlign w:val="center"/>
          </w:tcPr>
          <w:p w:rsidR="00B14DB5" w:rsidRDefault="00B14DB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8" w:type="pct"/>
            <w:vAlign w:val="center"/>
          </w:tcPr>
          <w:p w:rsidR="00B14DB5" w:rsidRDefault="00B14DB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7" w:type="pct"/>
            <w:vAlign w:val="center"/>
          </w:tcPr>
          <w:p w:rsidR="00B14DB5" w:rsidRDefault="0078199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4D7C99" w:rsidTr="00A95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:rsidR="004D7C99" w:rsidRPr="00EF0A54" w:rsidRDefault="004D7C99" w:rsidP="00EF0A54">
            <w:pPr>
              <w:rPr>
                <w:sz w:val="18"/>
              </w:rPr>
            </w:pPr>
            <w:r>
              <w:rPr>
                <w:sz w:val="18"/>
              </w:rPr>
              <w:t>Solicitação de Cadastro</w:t>
            </w:r>
          </w:p>
        </w:tc>
        <w:tc>
          <w:tcPr>
            <w:tcW w:w="664" w:type="pct"/>
            <w:vAlign w:val="center"/>
          </w:tcPr>
          <w:p w:rsidR="004D7C99" w:rsidRDefault="004D7C99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8" w:type="pct"/>
            <w:vAlign w:val="center"/>
          </w:tcPr>
          <w:p w:rsidR="004D7C99" w:rsidRDefault="004D7C99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87" w:type="pct"/>
            <w:vAlign w:val="center"/>
          </w:tcPr>
          <w:p w:rsidR="004D7C99" w:rsidRDefault="004D7C99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8" w:type="pct"/>
            <w:vAlign w:val="center"/>
          </w:tcPr>
          <w:p w:rsidR="004D7C99" w:rsidRDefault="004D7C99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38" w:type="pct"/>
            <w:vAlign w:val="center"/>
          </w:tcPr>
          <w:p w:rsidR="004D7C99" w:rsidRDefault="004D7C99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7" w:type="pct"/>
            <w:vAlign w:val="center"/>
          </w:tcPr>
          <w:p w:rsidR="004D7C99" w:rsidRDefault="004D7C99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14DB5" w:rsidTr="00A95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:rsidR="00B14DB5" w:rsidRPr="00EF0A54" w:rsidRDefault="00EF0A54" w:rsidP="00B14DB5">
            <w:pPr>
              <w:rPr>
                <w:sz w:val="18"/>
              </w:rPr>
            </w:pPr>
            <w:r>
              <w:rPr>
                <w:sz w:val="18"/>
              </w:rPr>
              <w:t>Realizar Apontamento</w:t>
            </w:r>
            <w:r w:rsidR="00FA2D44">
              <w:rPr>
                <w:sz w:val="18"/>
              </w:rPr>
              <w:t>s</w:t>
            </w:r>
          </w:p>
        </w:tc>
        <w:tc>
          <w:tcPr>
            <w:tcW w:w="664" w:type="pct"/>
            <w:vAlign w:val="center"/>
          </w:tcPr>
          <w:p w:rsidR="00B14DB5" w:rsidRDefault="00B14DB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  <w:vAlign w:val="center"/>
          </w:tcPr>
          <w:p w:rsidR="00B14DB5" w:rsidRDefault="004D7C99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87" w:type="pct"/>
            <w:vAlign w:val="center"/>
          </w:tcPr>
          <w:p w:rsidR="00B14DB5" w:rsidRDefault="00B14DB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  <w:vAlign w:val="center"/>
          </w:tcPr>
          <w:p w:rsidR="00B14DB5" w:rsidRDefault="00B14DB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8" w:type="pct"/>
            <w:vAlign w:val="center"/>
          </w:tcPr>
          <w:p w:rsidR="00B14DB5" w:rsidRDefault="00B14DB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7" w:type="pct"/>
            <w:vAlign w:val="center"/>
          </w:tcPr>
          <w:p w:rsidR="00B14DB5" w:rsidRDefault="0078199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14DB5" w:rsidTr="00A95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:rsidR="00B14DB5" w:rsidRPr="00EF0A54" w:rsidRDefault="00EF0A54" w:rsidP="00B14DB5">
            <w:pPr>
              <w:rPr>
                <w:sz w:val="18"/>
              </w:rPr>
            </w:pPr>
            <w:r>
              <w:rPr>
                <w:sz w:val="18"/>
              </w:rPr>
              <w:t>Consultar Apontamento</w:t>
            </w:r>
            <w:r w:rsidR="00C95AD1">
              <w:rPr>
                <w:sz w:val="18"/>
              </w:rPr>
              <w:t>s</w:t>
            </w:r>
          </w:p>
        </w:tc>
        <w:tc>
          <w:tcPr>
            <w:tcW w:w="664" w:type="pct"/>
            <w:vAlign w:val="center"/>
          </w:tcPr>
          <w:p w:rsidR="00B14DB5" w:rsidRDefault="00B14DB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  <w:vAlign w:val="center"/>
          </w:tcPr>
          <w:p w:rsidR="00B14DB5" w:rsidRDefault="004D7C99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87" w:type="pct"/>
            <w:vAlign w:val="center"/>
          </w:tcPr>
          <w:p w:rsidR="00B14DB5" w:rsidRDefault="009D7B80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8" w:type="pct"/>
            <w:vAlign w:val="center"/>
          </w:tcPr>
          <w:p w:rsidR="00B14DB5" w:rsidRDefault="004D7C99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38" w:type="pct"/>
            <w:vAlign w:val="center"/>
          </w:tcPr>
          <w:p w:rsidR="00B14DB5" w:rsidRDefault="009D7B80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7" w:type="pct"/>
            <w:vAlign w:val="center"/>
          </w:tcPr>
          <w:p w:rsidR="00B14DB5" w:rsidRDefault="0078199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5454DC" w:rsidTr="00A95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:rsidR="005454DC" w:rsidRDefault="005454DC" w:rsidP="00B14DB5">
            <w:pPr>
              <w:rPr>
                <w:sz w:val="18"/>
              </w:rPr>
            </w:pPr>
            <w:r>
              <w:rPr>
                <w:sz w:val="18"/>
              </w:rPr>
              <w:t>Excluir Apontamentos</w:t>
            </w:r>
          </w:p>
        </w:tc>
        <w:tc>
          <w:tcPr>
            <w:tcW w:w="664" w:type="pct"/>
            <w:vAlign w:val="center"/>
          </w:tcPr>
          <w:p w:rsidR="005454DC" w:rsidRDefault="005454DC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  <w:vAlign w:val="center"/>
          </w:tcPr>
          <w:p w:rsidR="005454DC" w:rsidRDefault="005454DC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" w:type="pct"/>
            <w:vAlign w:val="center"/>
          </w:tcPr>
          <w:p w:rsidR="005454DC" w:rsidRDefault="005454DC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8" w:type="pct"/>
            <w:vAlign w:val="center"/>
          </w:tcPr>
          <w:p w:rsidR="005454DC" w:rsidRDefault="005454DC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8" w:type="pct"/>
            <w:vAlign w:val="center"/>
          </w:tcPr>
          <w:p w:rsidR="005454DC" w:rsidRDefault="005454DC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7" w:type="pct"/>
            <w:vAlign w:val="center"/>
          </w:tcPr>
          <w:p w:rsidR="005454DC" w:rsidRDefault="005454DC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14DB5" w:rsidTr="00A95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:rsidR="00B14DB5" w:rsidRPr="00EF0A54" w:rsidRDefault="006809D2" w:rsidP="00B14DB5">
            <w:pPr>
              <w:rPr>
                <w:sz w:val="18"/>
              </w:rPr>
            </w:pPr>
            <w:r>
              <w:rPr>
                <w:sz w:val="18"/>
              </w:rPr>
              <w:t>Consultar</w:t>
            </w:r>
            <w:r w:rsidR="00EF0A54">
              <w:rPr>
                <w:sz w:val="18"/>
              </w:rPr>
              <w:t xml:space="preserve"> Endereço</w:t>
            </w:r>
          </w:p>
        </w:tc>
        <w:tc>
          <w:tcPr>
            <w:tcW w:w="664" w:type="pct"/>
            <w:vAlign w:val="center"/>
          </w:tcPr>
          <w:p w:rsidR="00B14DB5" w:rsidRDefault="00B14DB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  <w:vAlign w:val="center"/>
          </w:tcPr>
          <w:p w:rsidR="00B14DB5" w:rsidRDefault="004D7C99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87" w:type="pct"/>
            <w:vAlign w:val="center"/>
          </w:tcPr>
          <w:p w:rsidR="00B14DB5" w:rsidRDefault="009D7B80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8" w:type="pct"/>
            <w:vAlign w:val="center"/>
          </w:tcPr>
          <w:p w:rsidR="00B14DB5" w:rsidRDefault="004D7C99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38" w:type="pct"/>
            <w:vAlign w:val="center"/>
          </w:tcPr>
          <w:p w:rsidR="00B14DB5" w:rsidRDefault="009D7B80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7" w:type="pct"/>
            <w:vAlign w:val="center"/>
          </w:tcPr>
          <w:p w:rsidR="00B14DB5" w:rsidRDefault="0078199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14DB5" w:rsidTr="00A95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:rsidR="00B14DB5" w:rsidRPr="00EF0A54" w:rsidRDefault="00675FD6" w:rsidP="00B14DB5">
            <w:pPr>
              <w:rPr>
                <w:sz w:val="18"/>
              </w:rPr>
            </w:pPr>
            <w:r>
              <w:rPr>
                <w:sz w:val="18"/>
              </w:rPr>
              <w:t>Resetar Senha</w:t>
            </w:r>
          </w:p>
        </w:tc>
        <w:tc>
          <w:tcPr>
            <w:tcW w:w="664" w:type="pct"/>
            <w:vAlign w:val="center"/>
          </w:tcPr>
          <w:p w:rsidR="00B14DB5" w:rsidRDefault="00B14DB5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pct"/>
            <w:vAlign w:val="center"/>
          </w:tcPr>
          <w:p w:rsidR="00B14DB5" w:rsidRDefault="00675FD6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87" w:type="pct"/>
            <w:vAlign w:val="center"/>
          </w:tcPr>
          <w:p w:rsidR="00B14DB5" w:rsidRDefault="00675FD6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8" w:type="pct"/>
            <w:vAlign w:val="center"/>
          </w:tcPr>
          <w:p w:rsidR="00B14DB5" w:rsidRDefault="00424A2F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38" w:type="pct"/>
            <w:vAlign w:val="center"/>
          </w:tcPr>
          <w:p w:rsidR="00B14DB5" w:rsidRDefault="00424A2F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7" w:type="pct"/>
            <w:vAlign w:val="center"/>
          </w:tcPr>
          <w:p w:rsidR="00B14DB5" w:rsidRDefault="00675FD6" w:rsidP="00B14DB5">
            <w:pPr>
              <w:pStyle w:val="Decimaldotextodatabela"/>
              <w:tabs>
                <w:tab w:val="clear" w:pos="86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7B2E12" w:rsidRDefault="008D3427">
      <w:pPr>
        <w:pStyle w:val="ttulo10"/>
      </w:pPr>
      <w:bookmarkStart w:id="5" w:name="_Toc445370541"/>
      <w:r>
        <w:lastRenderedPageBreak/>
        <w:t>Características</w:t>
      </w:r>
      <w:bookmarkEnd w:id="5"/>
    </w:p>
    <w:p w:rsidR="007B2E12" w:rsidRDefault="005B4807">
      <w:pPr>
        <w:pStyle w:val="ttulo2"/>
      </w:pPr>
      <w:r>
        <w:t>Formas de Acesso</w:t>
      </w:r>
    </w:p>
    <w:p w:rsidR="007B2E12" w:rsidRDefault="008D3427" w:rsidP="008D3427">
      <w:pPr>
        <w:pStyle w:val="PargrafodaLista"/>
        <w:numPr>
          <w:ilvl w:val="0"/>
          <w:numId w:val="6"/>
        </w:numPr>
      </w:pPr>
      <w:r>
        <w:t>Web</w:t>
      </w:r>
    </w:p>
    <w:p w:rsidR="008D3427" w:rsidRDefault="008D3427" w:rsidP="008D3427">
      <w:pPr>
        <w:pStyle w:val="PargrafodaLista"/>
        <w:numPr>
          <w:ilvl w:val="0"/>
          <w:numId w:val="6"/>
        </w:numPr>
      </w:pPr>
      <w:r>
        <w:t>Mobilie</w:t>
      </w:r>
      <w:r w:rsidR="00DA19FB">
        <w:t>*</w:t>
      </w:r>
    </w:p>
    <w:p w:rsidR="008D3427" w:rsidRDefault="008D3427" w:rsidP="008D3427">
      <w:pPr>
        <w:pStyle w:val="ttulo2"/>
      </w:pPr>
      <w:r>
        <w:t>Funcionalidade</w:t>
      </w:r>
      <w:r w:rsidR="005B4807">
        <w:t>s</w:t>
      </w:r>
      <w:r w:rsidR="007952C3">
        <w:t xml:space="preserve"> Técnicas</w:t>
      </w:r>
    </w:p>
    <w:p w:rsidR="008D3427" w:rsidRDefault="00821421" w:rsidP="008D3427">
      <w:pPr>
        <w:pStyle w:val="PargrafodaLista"/>
        <w:numPr>
          <w:ilvl w:val="0"/>
          <w:numId w:val="6"/>
        </w:numPr>
      </w:pPr>
      <w:r>
        <w:t>Controle de s</w:t>
      </w:r>
      <w:r w:rsidR="008D3427">
        <w:t>essão</w:t>
      </w:r>
    </w:p>
    <w:p w:rsidR="008D3427" w:rsidRDefault="00316A41" w:rsidP="008D3427">
      <w:pPr>
        <w:pStyle w:val="PargrafodaLista"/>
        <w:numPr>
          <w:ilvl w:val="0"/>
          <w:numId w:val="6"/>
        </w:numPr>
      </w:pPr>
      <w:r>
        <w:t>Cadastro</w:t>
      </w:r>
      <w:r w:rsidR="008D3427">
        <w:t xml:space="preserve"> de usuários</w:t>
      </w:r>
    </w:p>
    <w:p w:rsidR="008D3427" w:rsidRDefault="00821421" w:rsidP="008D3427">
      <w:pPr>
        <w:pStyle w:val="PargrafodaLista"/>
        <w:numPr>
          <w:ilvl w:val="0"/>
          <w:numId w:val="6"/>
        </w:numPr>
      </w:pPr>
      <w:r>
        <w:t>Controle de v</w:t>
      </w:r>
      <w:r w:rsidR="008D3427">
        <w:t>iew e permissões</w:t>
      </w:r>
    </w:p>
    <w:p w:rsidR="00316A41" w:rsidRDefault="00316A41" w:rsidP="008D3427">
      <w:pPr>
        <w:pStyle w:val="PargrafodaLista"/>
        <w:numPr>
          <w:ilvl w:val="0"/>
          <w:numId w:val="6"/>
        </w:numPr>
      </w:pPr>
      <w:r>
        <w:t>Backup de banco de dados e aplicação em servidor físico geograficamente diferente</w:t>
      </w:r>
    </w:p>
    <w:p w:rsidR="005B4807" w:rsidRDefault="00C31D17" w:rsidP="005B4807">
      <w:pPr>
        <w:pStyle w:val="ttulo2"/>
      </w:pPr>
      <w:r>
        <w:t>Infraestrutura</w:t>
      </w:r>
    </w:p>
    <w:p w:rsidR="005B4807" w:rsidRDefault="00C31D17" w:rsidP="005B4807">
      <w:pPr>
        <w:pStyle w:val="PargrafodaLista"/>
        <w:numPr>
          <w:ilvl w:val="0"/>
          <w:numId w:val="6"/>
        </w:numPr>
      </w:pPr>
      <w:r>
        <w:t>Servidor</w:t>
      </w:r>
      <w:r w:rsidR="00927ADB">
        <w:t xml:space="preserve"> Linux</w:t>
      </w:r>
    </w:p>
    <w:p w:rsidR="00C31D17" w:rsidRDefault="00C31D17" w:rsidP="005B4807">
      <w:pPr>
        <w:pStyle w:val="PargrafodaLista"/>
        <w:numPr>
          <w:ilvl w:val="0"/>
          <w:numId w:val="6"/>
        </w:numPr>
      </w:pPr>
      <w:r>
        <w:t>Banco de Dados MySQL</w:t>
      </w:r>
    </w:p>
    <w:p w:rsidR="008D3427" w:rsidRPr="00C21F5A" w:rsidRDefault="0099744F" w:rsidP="00593995">
      <w:pPr>
        <w:pStyle w:val="PargrafodaLista"/>
        <w:numPr>
          <w:ilvl w:val="0"/>
          <w:numId w:val="6"/>
        </w:numPr>
      </w:pPr>
      <w:r>
        <w:t>Linguagem PHP</w:t>
      </w:r>
    </w:p>
    <w:p w:rsidR="007B2E12" w:rsidRDefault="00E072AD">
      <w:pPr>
        <w:pStyle w:val="ttulo10"/>
      </w:pPr>
      <w:bookmarkStart w:id="6" w:name="_Toc445370542"/>
      <w:r>
        <w:lastRenderedPageBreak/>
        <w:t>Layout Preliminar de Telas Básicas</w:t>
      </w:r>
      <w:bookmarkEnd w:id="6"/>
    </w:p>
    <w:p w:rsidR="007B2E12" w:rsidRDefault="00E072AD">
      <w:pPr>
        <w:pStyle w:val="Listanumerada2"/>
      </w:pPr>
      <w:r>
        <w:t>Tela de login</w:t>
      </w:r>
    </w:p>
    <w:p w:rsidR="0017202B" w:rsidRDefault="0017202B" w:rsidP="0017202B">
      <w:pPr>
        <w:pStyle w:val="Listanumerada2"/>
        <w:numPr>
          <w:ilvl w:val="0"/>
          <w:numId w:val="0"/>
        </w:numPr>
        <w:ind w:left="936"/>
      </w:pPr>
    </w:p>
    <w:p w:rsidR="00D83A32" w:rsidRDefault="007832C2" w:rsidP="007832C2">
      <w:pPr>
        <w:pStyle w:val="Listanumerada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D3B36F0" wp14:editId="63B784C1">
            <wp:extent cx="4448175" cy="2548119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106" r="13800"/>
                    <a:stretch/>
                  </pic:blipFill>
                  <pic:spPr bwMode="auto">
                    <a:xfrm>
                      <a:off x="0" y="0"/>
                      <a:ext cx="4457551" cy="255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2C2" w:rsidRDefault="007832C2" w:rsidP="007832C2">
      <w:pPr>
        <w:pStyle w:val="Listanumerada2"/>
        <w:numPr>
          <w:ilvl w:val="0"/>
          <w:numId w:val="0"/>
        </w:numPr>
        <w:ind w:left="936"/>
      </w:pPr>
    </w:p>
    <w:p w:rsidR="00E072AD" w:rsidRDefault="00E072AD">
      <w:pPr>
        <w:pStyle w:val="Listanumerada2"/>
      </w:pPr>
      <w:r>
        <w:t>Tela de novo apontamento</w:t>
      </w:r>
    </w:p>
    <w:p w:rsidR="00D83A32" w:rsidRDefault="00D83A32" w:rsidP="00C85832">
      <w:pPr>
        <w:pStyle w:val="PargrafodaLista"/>
        <w:ind w:left="-2268"/>
      </w:pPr>
      <w:r>
        <w:rPr>
          <w:noProof/>
        </w:rPr>
        <w:drawing>
          <wp:inline distT="0" distB="0" distL="0" distR="0" wp14:anchorId="126CCBCA" wp14:editId="72D2B888">
            <wp:extent cx="6658100" cy="2495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8662" cy="251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63" w:rsidRDefault="00703A63">
      <w:pPr>
        <w:rPr>
          <w:color w:val="595959" w:themeColor="text1" w:themeTint="A6"/>
          <w:kern w:val="20"/>
        </w:rPr>
      </w:pPr>
      <w:r>
        <w:br w:type="page"/>
      </w:r>
    </w:p>
    <w:p w:rsidR="00703A63" w:rsidRDefault="00703A63" w:rsidP="00703A63">
      <w:pPr>
        <w:pStyle w:val="ttulo10"/>
      </w:pPr>
      <w:bookmarkStart w:id="7" w:name="_Toc445370543"/>
      <w:r>
        <w:lastRenderedPageBreak/>
        <w:t>Desenho do Banco de Dados</w:t>
      </w:r>
      <w:bookmarkEnd w:id="7"/>
    </w:p>
    <w:p w:rsidR="00703A63" w:rsidRDefault="00A34E6C" w:rsidP="00703A63">
      <w:pPr>
        <w:pStyle w:val="Listanumerada2"/>
        <w:numPr>
          <w:ilvl w:val="1"/>
          <w:numId w:val="7"/>
        </w:numPr>
      </w:pPr>
      <w:r>
        <w:t>Modelo Relacional Preliminar</w:t>
      </w:r>
    </w:p>
    <w:p w:rsidR="00A34E6C" w:rsidRDefault="00A34E6C" w:rsidP="00A34E6C">
      <w:pPr>
        <w:pStyle w:val="Listanumerada2"/>
        <w:numPr>
          <w:ilvl w:val="0"/>
          <w:numId w:val="0"/>
        </w:numPr>
        <w:ind w:left="936"/>
      </w:pPr>
    </w:p>
    <w:p w:rsidR="00D83A32" w:rsidRDefault="00A34E6C" w:rsidP="002A313B">
      <w:pPr>
        <w:pStyle w:val="Listanumerada2"/>
        <w:numPr>
          <w:ilvl w:val="0"/>
          <w:numId w:val="0"/>
        </w:numPr>
        <w:ind w:left="-2268"/>
      </w:pPr>
      <w:r>
        <w:rPr>
          <w:noProof/>
        </w:rPr>
        <w:drawing>
          <wp:inline distT="0" distB="0" distL="0" distR="0" wp14:anchorId="18FE236F" wp14:editId="68A20DB2">
            <wp:extent cx="6663756" cy="314325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 Banco Ense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6750" cy="314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12" w:rsidRDefault="00820B1F">
      <w:pPr>
        <w:pStyle w:val="ttulo10"/>
      </w:pPr>
      <w:bookmarkStart w:id="8" w:name="_Toc321140627"/>
      <w:bookmarkStart w:id="9" w:name="_Toc445370544"/>
      <w:r>
        <w:lastRenderedPageBreak/>
        <w:t>Informações de Contato</w:t>
      </w:r>
      <w:bookmarkEnd w:id="8"/>
      <w:bookmarkEnd w:id="9"/>
    </w:p>
    <w:p w:rsidR="007B2E12" w:rsidRPr="00C21F5A" w:rsidRDefault="004C422B">
      <w:r>
        <w:t xml:space="preserve">A implementação do SGA é um projeto pessoal </w:t>
      </w:r>
      <w:r w:rsidR="009E7C00">
        <w:t xml:space="preserve">dos engenheiros da computação recém-formados e que almejam </w:t>
      </w:r>
      <w:r w:rsidR="00A1719F">
        <w:t>melhorar processos internos de trabalho da empresa ENSEL Engenharia LTDA na qual são gerentes de projetos.</w:t>
      </w:r>
      <w:r w:rsidR="009E7C00">
        <w:t xml:space="preserve"> </w:t>
      </w:r>
    </w:p>
    <w:tbl>
      <w:tblPr>
        <w:tblW w:w="5189" w:type="pct"/>
        <w:tblInd w:w="-142" w:type="dxa"/>
        <w:tblLook w:val="04A0" w:firstRow="1" w:lastRow="0" w:firstColumn="1" w:lastColumn="0" w:noHBand="0" w:noVBand="1"/>
        <w:tblDescription w:val="Contact Info Table"/>
      </w:tblPr>
      <w:tblGrid>
        <w:gridCol w:w="1446"/>
        <w:gridCol w:w="2807"/>
        <w:gridCol w:w="1446"/>
        <w:gridCol w:w="2807"/>
      </w:tblGrid>
      <w:tr w:rsidR="007B2E12" w:rsidRPr="009E2E22" w:rsidTr="008D3572">
        <w:tc>
          <w:tcPr>
            <w:tcW w:w="850" w:type="pct"/>
          </w:tcPr>
          <w:p w:rsidR="007B2E12" w:rsidRDefault="00820B1F">
            <w:r>
              <w:rPr>
                <w:noProof/>
              </w:rPr>
              <w:drawing>
                <wp:inline distT="0" distB="0" distL="0" distR="0" wp14:anchorId="2BF46498" wp14:editId="59C3E984">
                  <wp:extent cx="704088" cy="704088"/>
                  <wp:effectExtent l="38100" t="38100" r="39370" b="3937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FA7.jpg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088" cy="704088"/>
                          </a:xfrm>
                          <a:prstGeom prst="rect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round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pct"/>
          </w:tcPr>
          <w:p w:rsidR="007B2E12" w:rsidRPr="009E2E22" w:rsidRDefault="00C31CD4">
            <w:pPr>
              <w:pStyle w:val="Textodatabela"/>
              <w:rPr>
                <w:rStyle w:val="Forte1"/>
              </w:rPr>
            </w:pPr>
            <w:r>
              <w:rPr>
                <w:rStyle w:val="Forte1"/>
              </w:rPr>
              <w:t>Tárcio Lima da Silva</w:t>
            </w:r>
          </w:p>
          <w:p w:rsidR="007B2E12" w:rsidRDefault="00C31CD4">
            <w:pPr>
              <w:pStyle w:val="Textodatabela"/>
            </w:pPr>
            <w:r>
              <w:t xml:space="preserve">Engenheiro da </w:t>
            </w:r>
            <w:r w:rsidR="008D3572">
              <w:t>Computação</w:t>
            </w:r>
          </w:p>
          <w:p w:rsidR="007B2E12" w:rsidRPr="00C21F5A" w:rsidRDefault="00820B1F">
            <w:pPr>
              <w:pStyle w:val="Textodatabela"/>
            </w:pPr>
            <w:r>
              <w:rPr>
                <w:rStyle w:val="Forte1"/>
              </w:rPr>
              <w:t>Tel</w:t>
            </w:r>
            <w:r>
              <w:t xml:space="preserve"> </w:t>
            </w:r>
            <w:r w:rsidR="00C31CD4">
              <w:t xml:space="preserve">(11) 9 7636 8397 </w:t>
            </w:r>
          </w:p>
          <w:p w:rsidR="007B2E12" w:rsidRPr="009E2E22" w:rsidRDefault="00C31CD4" w:rsidP="00C31CD4">
            <w:pPr>
              <w:pStyle w:val="Textodatabela"/>
            </w:pPr>
            <w:r>
              <w:t>tarcio@ensel.com.br</w:t>
            </w:r>
          </w:p>
        </w:tc>
        <w:tc>
          <w:tcPr>
            <w:tcW w:w="850" w:type="pct"/>
          </w:tcPr>
          <w:p w:rsidR="007B2E12" w:rsidRDefault="00820B1F">
            <w:r>
              <w:rPr>
                <w:noProof/>
              </w:rPr>
              <w:drawing>
                <wp:inline distT="0" distB="0" distL="0" distR="0" wp14:anchorId="4BE26609" wp14:editId="4771557D">
                  <wp:extent cx="704088" cy="704088"/>
                  <wp:effectExtent l="38100" t="38100" r="39370" b="3937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FA5.jpg"/>
                          <pic:cNvPicPr preferRelativeResize="0"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088" cy="704088"/>
                          </a:xfrm>
                          <a:prstGeom prst="rect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round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pct"/>
          </w:tcPr>
          <w:p w:rsidR="007B2E12" w:rsidRPr="00C21F5A" w:rsidRDefault="008D3572">
            <w:pPr>
              <w:pStyle w:val="Textodatabela"/>
              <w:rPr>
                <w:rStyle w:val="Forte1"/>
              </w:rPr>
            </w:pPr>
            <w:r>
              <w:rPr>
                <w:rStyle w:val="Forte1"/>
              </w:rPr>
              <w:t>Maro Lopes</w:t>
            </w:r>
          </w:p>
          <w:p w:rsidR="007B2E12" w:rsidRPr="00C21F5A" w:rsidRDefault="008D3572">
            <w:pPr>
              <w:pStyle w:val="Textodatabela"/>
            </w:pPr>
            <w:r>
              <w:t>Engenheiro da Computação</w:t>
            </w:r>
          </w:p>
          <w:p w:rsidR="007B2E12" w:rsidRPr="00C21F5A" w:rsidRDefault="00820B1F">
            <w:pPr>
              <w:pStyle w:val="Textodatabela"/>
            </w:pPr>
            <w:r>
              <w:rPr>
                <w:rStyle w:val="Forte1"/>
              </w:rPr>
              <w:t>Tel</w:t>
            </w:r>
            <w:r>
              <w:t xml:space="preserve"> </w:t>
            </w:r>
            <w:r w:rsidR="00B12E6B">
              <w:t>(11) 9 7656 916</w:t>
            </w:r>
          </w:p>
          <w:p w:rsidR="007B2E12" w:rsidRPr="009E2E22" w:rsidRDefault="00B12E6B" w:rsidP="00B12E6B">
            <w:pPr>
              <w:pStyle w:val="Textodatabela"/>
            </w:pPr>
            <w:r>
              <w:t>maro@ensel.com.br</w:t>
            </w:r>
          </w:p>
        </w:tc>
      </w:tr>
      <w:tr w:rsidR="007B2E12" w:rsidRPr="009E2E22" w:rsidTr="008D3572">
        <w:tc>
          <w:tcPr>
            <w:tcW w:w="850" w:type="pct"/>
          </w:tcPr>
          <w:p w:rsidR="007B2E12" w:rsidRPr="009E2E22" w:rsidRDefault="007B2E12">
            <w:pPr>
              <w:pStyle w:val="Semespaamento"/>
            </w:pPr>
          </w:p>
        </w:tc>
        <w:tc>
          <w:tcPr>
            <w:tcW w:w="1650" w:type="pct"/>
          </w:tcPr>
          <w:p w:rsidR="007B2E12" w:rsidRPr="009E2E22" w:rsidRDefault="007B2E12">
            <w:pPr>
              <w:pStyle w:val="Textodatabela"/>
            </w:pPr>
          </w:p>
        </w:tc>
        <w:tc>
          <w:tcPr>
            <w:tcW w:w="850" w:type="pct"/>
          </w:tcPr>
          <w:p w:rsidR="007B2E12" w:rsidRPr="009E2E22" w:rsidRDefault="007B2E12">
            <w:pPr>
              <w:pStyle w:val="Semespaamento"/>
            </w:pPr>
          </w:p>
        </w:tc>
        <w:tc>
          <w:tcPr>
            <w:tcW w:w="1650" w:type="pct"/>
          </w:tcPr>
          <w:p w:rsidR="007B2E12" w:rsidRPr="009E2E22" w:rsidRDefault="007B2E12">
            <w:pPr>
              <w:pStyle w:val="Textodatabela"/>
            </w:pPr>
          </w:p>
        </w:tc>
      </w:tr>
      <w:tr w:rsidR="00C31CD4" w:rsidRPr="009E2E22" w:rsidTr="008D3572">
        <w:trPr>
          <w:gridAfter w:val="2"/>
          <w:wAfter w:w="2500" w:type="pct"/>
        </w:trPr>
        <w:tc>
          <w:tcPr>
            <w:tcW w:w="850" w:type="pct"/>
          </w:tcPr>
          <w:p w:rsidR="00C31CD4" w:rsidRPr="009E2E22" w:rsidRDefault="00C31CD4"/>
        </w:tc>
        <w:tc>
          <w:tcPr>
            <w:tcW w:w="1650" w:type="pct"/>
          </w:tcPr>
          <w:p w:rsidR="00C31CD4" w:rsidRPr="009E2E22" w:rsidRDefault="00C31CD4">
            <w:pPr>
              <w:pStyle w:val="Textodatabela"/>
            </w:pPr>
          </w:p>
        </w:tc>
      </w:tr>
    </w:tbl>
    <w:p w:rsidR="007B2E12" w:rsidRPr="009E2E22" w:rsidRDefault="007B2E12"/>
    <w:p w:rsidR="007B2E12" w:rsidRPr="009E2E22" w:rsidRDefault="00820B1F">
      <w:pPr>
        <w:pStyle w:val="ttulo10"/>
        <w:pageBreakBefore w:val="0"/>
      </w:pPr>
      <w:bookmarkStart w:id="10" w:name="_Toc321140628"/>
      <w:bookmarkStart w:id="11" w:name="_Toc445370545"/>
      <w:r>
        <w:t>Informações da Empresa</w:t>
      </w:r>
      <w:bookmarkEnd w:id="10"/>
      <w:bookmarkEnd w:id="11"/>
    </w:p>
    <w:p w:rsidR="007B2E12" w:rsidRPr="009E2E22" w:rsidRDefault="007C5D39">
      <w:pPr>
        <w:pStyle w:val="Textodatabela"/>
        <w:rPr>
          <w:rStyle w:val="Forte1"/>
        </w:rPr>
      </w:pPr>
      <w:sdt>
        <w:sdtPr>
          <w:rPr>
            <w:rStyle w:val="Forte1"/>
          </w:rPr>
          <w:alias w:val="Empresa"/>
          <w:tag w:val=""/>
          <w:id w:val="1877888041"/>
          <w:placeholder>
            <w:docPart w:val="65AD4CB353CF4EE292ACC50BA92F455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>
          <w:rPr>
            <w:rStyle w:val="Forte1"/>
          </w:rPr>
        </w:sdtEndPr>
        <w:sdtContent>
          <w:r w:rsidR="005830B3">
            <w:rPr>
              <w:rStyle w:val="Forte1"/>
            </w:rPr>
            <w:t>ENSEL ENGENHARIA E SERVIÇOS ESPECIAIS LTDA</w:t>
          </w:r>
        </w:sdtContent>
      </w:sdt>
    </w:p>
    <w:p w:rsidR="007B2E12" w:rsidRPr="009E2E22" w:rsidRDefault="007C5D39">
      <w:pPr>
        <w:pStyle w:val="Textodatabela"/>
      </w:pPr>
      <w:sdt>
        <w:sdtPr>
          <w:alias w:val="Endereço"/>
          <w:tag w:val="Endereço"/>
          <w:id w:val="84583310"/>
          <w:placeholder>
            <w:docPart w:val="E74D71DD4A0F4C909543EC63B32515A2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5830B3">
            <w:t>Rua Basílio da Cunha, 631</w:t>
          </w:r>
        </w:sdtContent>
      </w:sdt>
    </w:p>
    <w:p w:rsidR="007B2E12" w:rsidRPr="009E2E22" w:rsidRDefault="00820B1F" w:rsidP="006246B7">
      <w:pPr>
        <w:pStyle w:val="Textodatabela"/>
        <w:rPr>
          <w:rStyle w:val="Forte1"/>
        </w:rPr>
      </w:pPr>
      <w:r>
        <w:rPr>
          <w:rStyle w:val="Forte1"/>
        </w:rPr>
        <w:t>Tel</w:t>
      </w:r>
      <w:r>
        <w:t xml:space="preserve"> </w:t>
      </w:r>
      <w:sdt>
        <w:sdtPr>
          <w:alias w:val="Telefone"/>
          <w:tag w:val="Telefone"/>
          <w:id w:val="-635560798"/>
          <w:placeholder>
            <w:docPart w:val="475A957230014B68AE2654F6F9EFB112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830B3">
            <w:t>(11) 2274 9115</w:t>
          </w:r>
        </w:sdtContent>
      </w:sdt>
    </w:p>
    <w:sdt>
      <w:sdtPr>
        <w:alias w:val="Site"/>
        <w:tag w:val=""/>
        <w:id w:val="-692000117"/>
        <w:placeholder>
          <w:docPart w:val="E2D5F628C7E641FCB55F92CDAD82D84D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 w:rsidR="007B2E12" w:rsidRPr="009E2E22" w:rsidRDefault="005830B3">
          <w:pPr>
            <w:pStyle w:val="Textodatabela"/>
          </w:pPr>
          <w:r>
            <w:t>www.ensel.com.br</w:t>
          </w:r>
        </w:p>
      </w:sdtContent>
    </w:sdt>
    <w:p w:rsidR="007B2E12" w:rsidRDefault="00820B1F">
      <w:pPr>
        <w:spacing w:before="720"/>
      </w:pPr>
      <w:r>
        <w:rPr>
          <w:noProof/>
        </w:rPr>
        <w:drawing>
          <wp:inline distT="0" distB="0" distL="0" distR="0">
            <wp:extent cx="2396380" cy="866775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341" cy="87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E12">
      <w:headerReference w:type="default" r:id="rId17"/>
      <w:pgSz w:w="11907" w:h="16839" w:code="1"/>
      <w:pgMar w:top="1148" w:right="700" w:bottom="2296" w:left="3011" w:header="114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D39" w:rsidRDefault="007C5D39">
      <w:pPr>
        <w:spacing w:after="0" w:line="240" w:lineRule="auto"/>
      </w:pPr>
      <w:r>
        <w:separator/>
      </w:r>
    </w:p>
    <w:p w:rsidR="007C5D39" w:rsidRDefault="007C5D39"/>
    <w:p w:rsidR="007C5D39" w:rsidRDefault="007C5D39"/>
  </w:endnote>
  <w:endnote w:type="continuationSeparator" w:id="0">
    <w:p w:rsidR="007C5D39" w:rsidRDefault="007C5D39">
      <w:pPr>
        <w:spacing w:after="0" w:line="240" w:lineRule="auto"/>
      </w:pPr>
      <w:r>
        <w:continuationSeparator/>
      </w:r>
    </w:p>
    <w:p w:rsidR="007C5D39" w:rsidRDefault="007C5D39"/>
    <w:p w:rsidR="007C5D39" w:rsidRDefault="007C5D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D39" w:rsidRDefault="007C5D39">
      <w:pPr>
        <w:spacing w:after="0" w:line="240" w:lineRule="auto"/>
      </w:pPr>
      <w:r>
        <w:separator/>
      </w:r>
    </w:p>
    <w:p w:rsidR="007C5D39" w:rsidRDefault="007C5D39"/>
    <w:p w:rsidR="007C5D39" w:rsidRDefault="007C5D39"/>
  </w:footnote>
  <w:footnote w:type="continuationSeparator" w:id="0">
    <w:p w:rsidR="007C5D39" w:rsidRDefault="007C5D39">
      <w:pPr>
        <w:spacing w:after="0" w:line="240" w:lineRule="auto"/>
      </w:pPr>
      <w:r>
        <w:continuationSeparator/>
      </w:r>
    </w:p>
    <w:p w:rsidR="007C5D39" w:rsidRDefault="007C5D39"/>
    <w:p w:rsidR="007C5D39" w:rsidRDefault="007C5D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22"/>
      <w:gridCol w:w="279"/>
      <w:gridCol w:w="8206"/>
    </w:tblGrid>
    <w:tr w:rsidR="00320F82">
      <w:trPr>
        <w:trHeight w:hRule="exact" w:val="720"/>
        <w:jc w:val="right"/>
      </w:trPr>
      <w:tc>
        <w:tcPr>
          <w:tcW w:w="2088" w:type="dxa"/>
          <w:vAlign w:val="bottom"/>
        </w:tcPr>
        <w:p w:rsidR="00320F82" w:rsidRDefault="00320F82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:rsidR="00320F82" w:rsidRDefault="00320F82"/>
      </w:tc>
      <w:tc>
        <w:tcPr>
          <w:tcW w:w="8424" w:type="dxa"/>
          <w:vAlign w:val="bottom"/>
        </w:tcPr>
        <w:p w:rsidR="00320F82" w:rsidRDefault="00320F82">
          <w:pPr>
            <w:pStyle w:val="Ttulodainformao"/>
          </w:pPr>
          <w:r>
            <w:t>Sumário</w:t>
          </w:r>
        </w:p>
      </w:tc>
    </w:tr>
    <w:tr w:rsidR="00320F82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320F82" w:rsidRDefault="00320F82">
          <w:pPr>
            <w:pStyle w:val="cabealho"/>
          </w:pPr>
        </w:p>
      </w:tc>
      <w:tc>
        <w:tcPr>
          <w:tcW w:w="288" w:type="dxa"/>
          <w:shd w:val="clear" w:color="auto" w:fill="auto"/>
        </w:tcPr>
        <w:p w:rsidR="00320F82" w:rsidRDefault="00320F82">
          <w:pPr>
            <w:pStyle w:val="cabealho"/>
          </w:pPr>
        </w:p>
      </w:tc>
      <w:tc>
        <w:tcPr>
          <w:tcW w:w="8424" w:type="dxa"/>
          <w:shd w:val="clear" w:color="auto" w:fill="000000" w:themeFill="text1"/>
        </w:tcPr>
        <w:p w:rsidR="00320F82" w:rsidRDefault="00320F82">
          <w:pPr>
            <w:pStyle w:val="cabealho"/>
          </w:pPr>
        </w:p>
      </w:tc>
    </w:tr>
  </w:tbl>
  <w:p w:rsidR="00320F82" w:rsidRDefault="00320F8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8195"/>
    </w:tblGrid>
    <w:tr w:rsidR="00320F82" w:rsidRPr="00C21F5A">
      <w:trPr>
        <w:trHeight w:hRule="exact" w:val="720"/>
        <w:jc w:val="right"/>
      </w:trPr>
      <w:tc>
        <w:tcPr>
          <w:tcW w:w="2088" w:type="dxa"/>
          <w:vAlign w:val="bottom"/>
        </w:tcPr>
        <w:p w:rsidR="00320F82" w:rsidRDefault="00320F82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8C3D85">
            <w:rPr>
              <w:noProof/>
            </w:rPr>
            <w:t>07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320F82" w:rsidRDefault="00320F82"/>
      </w:tc>
      <w:tc>
        <w:tcPr>
          <w:tcW w:w="8424" w:type="dxa"/>
          <w:vAlign w:val="bottom"/>
        </w:tcPr>
        <w:p w:rsidR="00320F82" w:rsidRPr="006B4626" w:rsidRDefault="00320F82" w:rsidP="00C21F5A">
          <w:pPr>
            <w:pStyle w:val="Ttulodainformao"/>
            <w:rPr>
              <w:sz w:val="32"/>
              <w:szCs w:val="32"/>
            </w:rPr>
          </w:pPr>
          <w:r w:rsidRPr="006B4626">
            <w:rPr>
              <w:sz w:val="32"/>
              <w:szCs w:val="32"/>
            </w:rPr>
            <w:fldChar w:fldCharType="begin"/>
          </w:r>
          <w:r w:rsidRPr="006B4626">
            <w:rPr>
              <w:sz w:val="32"/>
              <w:szCs w:val="32"/>
            </w:rPr>
            <w:instrText xml:space="preserve"> If </w:instrText>
          </w:r>
          <w:r w:rsidRPr="006B4626">
            <w:rPr>
              <w:sz w:val="32"/>
              <w:szCs w:val="32"/>
            </w:rPr>
            <w:fldChar w:fldCharType="begin"/>
          </w:r>
          <w:r w:rsidRPr="006B4626">
            <w:rPr>
              <w:sz w:val="32"/>
              <w:szCs w:val="32"/>
            </w:rPr>
            <w:instrText xml:space="preserve"> STYLEREF  "título 1" </w:instrText>
          </w:r>
          <w:r w:rsidRPr="006B4626">
            <w:rPr>
              <w:sz w:val="32"/>
              <w:szCs w:val="32"/>
            </w:rPr>
            <w:fldChar w:fldCharType="separate"/>
          </w:r>
          <w:r w:rsidR="008C3D85">
            <w:rPr>
              <w:noProof/>
              <w:sz w:val="32"/>
              <w:szCs w:val="32"/>
            </w:rPr>
            <w:instrText>Informações de Contato</w:instrText>
          </w:r>
          <w:r w:rsidRPr="006B4626">
            <w:rPr>
              <w:sz w:val="32"/>
              <w:szCs w:val="32"/>
            </w:rPr>
            <w:fldChar w:fldCharType="end"/>
          </w:r>
          <w:r w:rsidRPr="006B4626">
            <w:rPr>
              <w:sz w:val="32"/>
              <w:szCs w:val="32"/>
            </w:rPr>
            <w:instrText>&lt;&gt; “Error*” “</w:instrText>
          </w:r>
          <w:r w:rsidRPr="006B4626">
            <w:rPr>
              <w:sz w:val="32"/>
              <w:szCs w:val="32"/>
            </w:rPr>
            <w:fldChar w:fldCharType="begin"/>
          </w:r>
          <w:r w:rsidRPr="006B4626">
            <w:rPr>
              <w:sz w:val="32"/>
              <w:szCs w:val="32"/>
            </w:rPr>
            <w:instrText xml:space="preserve"> STYLEREF  "título 1" </w:instrText>
          </w:r>
          <w:r w:rsidRPr="006B4626">
            <w:rPr>
              <w:sz w:val="32"/>
              <w:szCs w:val="32"/>
            </w:rPr>
            <w:fldChar w:fldCharType="separate"/>
          </w:r>
          <w:r w:rsidR="008C3D85">
            <w:rPr>
              <w:noProof/>
              <w:sz w:val="32"/>
              <w:szCs w:val="32"/>
            </w:rPr>
            <w:instrText>Informações de Contato</w:instrText>
          </w:r>
          <w:r w:rsidRPr="006B4626">
            <w:rPr>
              <w:sz w:val="32"/>
              <w:szCs w:val="32"/>
            </w:rPr>
            <w:fldChar w:fldCharType="end"/>
          </w:r>
          <w:r w:rsidRPr="006B4626">
            <w:rPr>
              <w:sz w:val="32"/>
              <w:szCs w:val="32"/>
            </w:rPr>
            <w:instrText xml:space="preserve"> </w:instrText>
          </w:r>
          <w:r w:rsidRPr="006B4626">
            <w:rPr>
              <w:sz w:val="32"/>
              <w:szCs w:val="32"/>
            </w:rPr>
            <w:fldChar w:fldCharType="separate"/>
          </w:r>
          <w:r w:rsidR="008C3D85">
            <w:rPr>
              <w:noProof/>
              <w:sz w:val="32"/>
              <w:szCs w:val="32"/>
            </w:rPr>
            <w:t>Informações de Contato</w:t>
          </w:r>
          <w:r w:rsidR="008C3D85" w:rsidRPr="006B4626">
            <w:rPr>
              <w:noProof/>
              <w:sz w:val="32"/>
              <w:szCs w:val="32"/>
            </w:rPr>
            <w:t xml:space="preserve"> </w:t>
          </w:r>
          <w:r w:rsidRPr="006B4626">
            <w:rPr>
              <w:sz w:val="32"/>
              <w:szCs w:val="32"/>
            </w:rPr>
            <w:fldChar w:fldCharType="end"/>
          </w:r>
        </w:p>
      </w:tc>
    </w:tr>
    <w:tr w:rsidR="00320F82" w:rsidRPr="00C21F5A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320F82" w:rsidRPr="00C21F5A" w:rsidRDefault="00320F82">
          <w:pPr>
            <w:rPr>
              <w:sz w:val="10"/>
            </w:rPr>
          </w:pPr>
        </w:p>
      </w:tc>
      <w:tc>
        <w:tcPr>
          <w:tcW w:w="288" w:type="dxa"/>
        </w:tcPr>
        <w:p w:rsidR="00320F82" w:rsidRPr="00C21F5A" w:rsidRDefault="00320F82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320F82" w:rsidRPr="00C21F5A" w:rsidRDefault="00320F82">
          <w:pPr>
            <w:rPr>
              <w:sz w:val="10"/>
            </w:rPr>
          </w:pPr>
        </w:p>
      </w:tc>
    </w:tr>
  </w:tbl>
  <w:p w:rsidR="00320F82" w:rsidRPr="00C21F5A" w:rsidRDefault="00320F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dore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28A616F0"/>
    <w:multiLevelType w:val="hybridMultilevel"/>
    <w:tmpl w:val="71B25C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F6A45"/>
    <w:multiLevelType w:val="multilevel"/>
    <w:tmpl w:val="0436C7FE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6DD"/>
    <w:rsid w:val="00012AC8"/>
    <w:rsid w:val="00057BB1"/>
    <w:rsid w:val="0007475F"/>
    <w:rsid w:val="000964F0"/>
    <w:rsid w:val="0009683B"/>
    <w:rsid w:val="000A2D67"/>
    <w:rsid w:val="00107781"/>
    <w:rsid w:val="00126C6C"/>
    <w:rsid w:val="00163AEA"/>
    <w:rsid w:val="00170FF8"/>
    <w:rsid w:val="0017202B"/>
    <w:rsid w:val="001755B9"/>
    <w:rsid w:val="00190997"/>
    <w:rsid w:val="001D06F9"/>
    <w:rsid w:val="001E71B4"/>
    <w:rsid w:val="00233ECD"/>
    <w:rsid w:val="002378D0"/>
    <w:rsid w:val="002461A7"/>
    <w:rsid w:val="002A313B"/>
    <w:rsid w:val="002B328C"/>
    <w:rsid w:val="002C1F38"/>
    <w:rsid w:val="002F011F"/>
    <w:rsid w:val="00316A41"/>
    <w:rsid w:val="00320F82"/>
    <w:rsid w:val="00353522"/>
    <w:rsid w:val="003C27DE"/>
    <w:rsid w:val="003C5E73"/>
    <w:rsid w:val="003D7109"/>
    <w:rsid w:val="003F6860"/>
    <w:rsid w:val="0042465A"/>
    <w:rsid w:val="00424A2F"/>
    <w:rsid w:val="00427C29"/>
    <w:rsid w:val="00430577"/>
    <w:rsid w:val="00445E2F"/>
    <w:rsid w:val="00461813"/>
    <w:rsid w:val="004A24CE"/>
    <w:rsid w:val="004C422B"/>
    <w:rsid w:val="004D7C99"/>
    <w:rsid w:val="00522DA4"/>
    <w:rsid w:val="005454DC"/>
    <w:rsid w:val="005830B3"/>
    <w:rsid w:val="00593995"/>
    <w:rsid w:val="005A5A0B"/>
    <w:rsid w:val="005B4807"/>
    <w:rsid w:val="006052E3"/>
    <w:rsid w:val="00605F10"/>
    <w:rsid w:val="006246B7"/>
    <w:rsid w:val="00675FD6"/>
    <w:rsid w:val="006809D2"/>
    <w:rsid w:val="006A5A0C"/>
    <w:rsid w:val="006B4626"/>
    <w:rsid w:val="00703A63"/>
    <w:rsid w:val="00724F52"/>
    <w:rsid w:val="0073221E"/>
    <w:rsid w:val="00781995"/>
    <w:rsid w:val="007832C2"/>
    <w:rsid w:val="007952C3"/>
    <w:rsid w:val="007B2E12"/>
    <w:rsid w:val="007C5D39"/>
    <w:rsid w:val="007D0F64"/>
    <w:rsid w:val="007E0D6B"/>
    <w:rsid w:val="007F5BCD"/>
    <w:rsid w:val="008002F0"/>
    <w:rsid w:val="00820B1F"/>
    <w:rsid w:val="00821421"/>
    <w:rsid w:val="00865FDE"/>
    <w:rsid w:val="008836DD"/>
    <w:rsid w:val="008950E2"/>
    <w:rsid w:val="008C3D85"/>
    <w:rsid w:val="008D3427"/>
    <w:rsid w:val="008D3572"/>
    <w:rsid w:val="00927ADB"/>
    <w:rsid w:val="00972B99"/>
    <w:rsid w:val="0099744F"/>
    <w:rsid w:val="009D7B80"/>
    <w:rsid w:val="009E2E22"/>
    <w:rsid w:val="009E7C00"/>
    <w:rsid w:val="00A01868"/>
    <w:rsid w:val="00A1719F"/>
    <w:rsid w:val="00A34E6C"/>
    <w:rsid w:val="00A95C92"/>
    <w:rsid w:val="00AC461C"/>
    <w:rsid w:val="00AF219B"/>
    <w:rsid w:val="00B12E6B"/>
    <w:rsid w:val="00B14DB5"/>
    <w:rsid w:val="00B94315"/>
    <w:rsid w:val="00BD3E79"/>
    <w:rsid w:val="00C07395"/>
    <w:rsid w:val="00C21F5A"/>
    <w:rsid w:val="00C23A41"/>
    <w:rsid w:val="00C31CD4"/>
    <w:rsid w:val="00C31D17"/>
    <w:rsid w:val="00C328F8"/>
    <w:rsid w:val="00C40367"/>
    <w:rsid w:val="00C56883"/>
    <w:rsid w:val="00C85832"/>
    <w:rsid w:val="00C95AD1"/>
    <w:rsid w:val="00CB65F3"/>
    <w:rsid w:val="00CD5FAB"/>
    <w:rsid w:val="00D1760C"/>
    <w:rsid w:val="00D550FA"/>
    <w:rsid w:val="00D66E25"/>
    <w:rsid w:val="00D83A32"/>
    <w:rsid w:val="00D90458"/>
    <w:rsid w:val="00D91990"/>
    <w:rsid w:val="00DA19FB"/>
    <w:rsid w:val="00E072AD"/>
    <w:rsid w:val="00E365F5"/>
    <w:rsid w:val="00EA1E04"/>
    <w:rsid w:val="00EB34CC"/>
    <w:rsid w:val="00EF0A54"/>
    <w:rsid w:val="00EF27CB"/>
    <w:rsid w:val="00EF63C8"/>
    <w:rsid w:val="00F01587"/>
    <w:rsid w:val="00F40957"/>
    <w:rsid w:val="00F45C26"/>
    <w:rsid w:val="00F5527D"/>
    <w:rsid w:val="00F70592"/>
    <w:rsid w:val="00F723F2"/>
    <w:rsid w:val="00F818F8"/>
    <w:rsid w:val="00F82AF1"/>
    <w:rsid w:val="00F958CE"/>
    <w:rsid w:val="00FA2D44"/>
    <w:rsid w:val="00FB5FEA"/>
    <w:rsid w:val="00FE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D295BD37-7EC0-47BD-BAA7-B27D5ACB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pt-BR" w:eastAsia="pt-BR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4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dettulo1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rodap">
    <w:name w:val="rodapé"/>
    <w:basedOn w:val="Normal"/>
    <w:link w:val="Carderodap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EF4623" w:themeColor="accent1"/>
    </w:rPr>
  </w:style>
  <w:style w:type="paragraph" w:customStyle="1" w:styleId="Subttulo1">
    <w:name w:val="Subtítulo1"/>
    <w:basedOn w:val="Normal"/>
    <w:next w:val="Normal"/>
    <w:link w:val="Cardesubttulo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customStyle="1" w:styleId="cabealho">
    <w:name w:val="cabeçalho"/>
    <w:basedOn w:val="Normal"/>
    <w:link w:val="Cardecabealho"/>
    <w:uiPriority w:val="99"/>
    <w:qFormat/>
    <w:pPr>
      <w:spacing w:after="38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  <w:rPr>
      <w:color w:val="404040" w:themeColor="text1" w:themeTint="BF"/>
      <w:sz w:val="20"/>
    </w:rPr>
  </w:style>
  <w:style w:type="table" w:customStyle="1" w:styleId="Gradedatabela">
    <w:name w:val="Grade da tabela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tulodainformao">
    <w:name w:val="Título da informação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customStyle="1" w:styleId="Ttulo11">
    <w:name w:val="Título1"/>
    <w:basedOn w:val="Normal"/>
    <w:next w:val="Normal"/>
    <w:link w:val="Cardettulo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ardettulo">
    <w:name w:val="Car de título"/>
    <w:basedOn w:val="Fontepargpadro"/>
    <w:link w:val="Ttulo11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Pr>
      <w:rFonts w:ascii="Tahoma" w:hAnsi="Tahoma" w:cs="Tahoma"/>
      <w:sz w:val="16"/>
    </w:rPr>
  </w:style>
  <w:style w:type="character" w:customStyle="1" w:styleId="Forte1">
    <w:name w:val="Forte1"/>
    <w:basedOn w:val="Fontepargpadro"/>
    <w:uiPriority w:val="10"/>
    <w:qFormat/>
    <w:rPr>
      <w:b/>
      <w:bCs/>
    </w:rPr>
  </w:style>
  <w:style w:type="character" w:customStyle="1" w:styleId="Cardesubttulo">
    <w:name w:val="Car de subtítulo"/>
    <w:basedOn w:val="Fontepargpadro"/>
    <w:link w:val="Subttulo1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Resumo">
    <w:name w:val="Resumo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Semespaamento">
    <w:name w:val="Sem espaçamento"/>
    <w:link w:val="Semcardeespaamento"/>
    <w:uiPriority w:val="1"/>
    <w:unhideWhenUsed/>
    <w:qFormat/>
    <w:pPr>
      <w:spacing w:after="0" w:line="240" w:lineRule="auto"/>
    </w:pPr>
  </w:style>
  <w:style w:type="character" w:customStyle="1" w:styleId="Hiperlink">
    <w:name w:val="Hiperlink"/>
    <w:basedOn w:val="Fontepargpadro"/>
    <w:uiPriority w:val="99"/>
    <w:unhideWhenUsed/>
    <w:rPr>
      <w:color w:val="5F5F5F" w:themeColor="hyperlink"/>
      <w:u w:val="single"/>
    </w:rPr>
  </w:style>
  <w:style w:type="paragraph" w:customStyle="1" w:styleId="sumrio1">
    <w:name w:val="sumário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Cardettulo1">
    <w:name w:val="Car de título 1"/>
    <w:basedOn w:val="Fontepargpadro"/>
    <w:link w:val="ttulo10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doSUMRIO">
    <w:name w:val="Título do SUMÁRIO"/>
    <w:basedOn w:val="ttulo10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Citao1">
    <w:name w:val="Citação1"/>
    <w:basedOn w:val="Normal"/>
    <w:next w:val="Normal"/>
    <w:link w:val="Cardecitao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ardecitao">
    <w:name w:val="Car de citação"/>
    <w:basedOn w:val="Fontepargpadro"/>
    <w:link w:val="Citao1"/>
    <w:uiPriority w:val="1"/>
    <w:rPr>
      <w:i/>
      <w:iCs/>
      <w:color w:val="EF4623" w:themeColor="accent1"/>
      <w:kern w:val="20"/>
      <w:sz w:val="24"/>
    </w:rPr>
  </w:style>
  <w:style w:type="paragraph" w:customStyle="1" w:styleId="Assinatura1">
    <w:name w:val="Assinatura1"/>
    <w:basedOn w:val="Normal"/>
    <w:link w:val="Cardeassinatura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ardeassinatura">
    <w:name w:val="Car de assinatura"/>
    <w:basedOn w:val="Fontepargpadro"/>
    <w:link w:val="Assinatura1"/>
    <w:uiPriority w:val="9"/>
    <w:rPr>
      <w:color w:val="595959" w:themeColor="text1" w:themeTint="A6"/>
      <w:kern w:val="20"/>
    </w:rPr>
  </w:style>
  <w:style w:type="character" w:customStyle="1" w:styleId="Semcardeespaamento">
    <w:name w:val="Sem car de espaçamento"/>
    <w:basedOn w:val="Fontepargpadro"/>
    <w:link w:val="Semespaamento"/>
    <w:uiPriority w:val="1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customStyle="1" w:styleId="Listanumerada">
    <w:name w:val="Lista numerada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2">
    <w:name w:val="Lista numerada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4">
    <w:name w:val="Lista numerada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5">
    <w:name w:val="Lista numerada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refernciadeanotao">
    <w:name w:val="referência de anotação"/>
    <w:basedOn w:val="Fontepargpadr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detextodocomentrio"/>
    <w:uiPriority w:val="99"/>
    <w:semiHidden/>
    <w:unhideWhenUsed/>
    <w:pPr>
      <w:spacing w:line="240" w:lineRule="auto"/>
    </w:pPr>
  </w:style>
  <w:style w:type="character" w:customStyle="1" w:styleId="Cardetextodocomentrio">
    <w:name w:val="Car de texto do comentário"/>
    <w:basedOn w:val="Fontepargpadro"/>
    <w:link w:val="textodaanotao"/>
    <w:uiPriority w:val="99"/>
    <w:semiHidden/>
  </w:style>
  <w:style w:type="paragraph" w:customStyle="1" w:styleId="assuntodaanotao">
    <w:name w:val="assunto da anotação"/>
    <w:basedOn w:val="textodaanotao"/>
    <w:next w:val="textodaanotao"/>
    <w:link w:val="Cardeassuntodocomentrio"/>
    <w:uiPriority w:val="99"/>
    <w:semiHidden/>
    <w:unhideWhenUsed/>
    <w:rPr>
      <w:b/>
      <w:bCs/>
    </w:rPr>
  </w:style>
  <w:style w:type="character" w:customStyle="1" w:styleId="Cardeassuntodocomentrio">
    <w:name w:val="Car de assunto do comentário"/>
    <w:basedOn w:val="Cardetextodocomentrio"/>
    <w:link w:val="assuntodaanotao"/>
    <w:uiPriority w:val="99"/>
    <w:semiHidden/>
    <w:rPr>
      <w:b/>
      <w:bCs/>
    </w:rPr>
  </w:style>
  <w:style w:type="table" w:customStyle="1" w:styleId="Sombreamentoclaro">
    <w:name w:val="Sombreamento cla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dotextodatabela">
    <w:name w:val="Decimal do texto da tabe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atabela">
    <w:name w:val="Texto da tabela"/>
    <w:basedOn w:val="Normal"/>
    <w:uiPriority w:val="1"/>
    <w:qFormat/>
    <w:pPr>
      <w:spacing w:before="60" w:after="60" w:line="240" w:lineRule="auto"/>
    </w:p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3ECD"/>
    <w:rPr>
      <w:rFonts w:ascii="Tahoma" w:hAnsi="Tahoma" w:cs="Tahoma"/>
      <w:sz w:val="16"/>
      <w:szCs w:val="16"/>
    </w:rPr>
  </w:style>
  <w:style w:type="paragraph" w:styleId="Cabealho0">
    <w:name w:val="header"/>
    <w:basedOn w:val="Normal"/>
    <w:link w:val="CabealhoChar"/>
    <w:uiPriority w:val="99"/>
    <w:unhideWhenUsed/>
    <w:qFormat/>
    <w:rsid w:val="00C21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C21F5A"/>
  </w:style>
  <w:style w:type="paragraph" w:styleId="Rodap0">
    <w:name w:val="footer"/>
    <w:basedOn w:val="Normal"/>
    <w:link w:val="RodapChar"/>
    <w:uiPriority w:val="99"/>
    <w:unhideWhenUsed/>
    <w:qFormat/>
    <w:rsid w:val="00C21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C21F5A"/>
  </w:style>
  <w:style w:type="character" w:customStyle="1" w:styleId="Ttulo1Char">
    <w:name w:val="Título 1 Char"/>
    <w:basedOn w:val="Fontepargpadro"/>
    <w:link w:val="Ttulo1"/>
    <w:uiPriority w:val="9"/>
    <w:rsid w:val="006B4626"/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paragraph" w:styleId="CabealhodoSumrio">
    <w:name w:val="TOC Heading"/>
    <w:aliases w:val="Título da Barra Lateral"/>
    <w:basedOn w:val="Ttulo1"/>
    <w:next w:val="Normal"/>
    <w:uiPriority w:val="39"/>
    <w:unhideWhenUsed/>
    <w:qFormat/>
    <w:rsid w:val="006B462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0">
    <w:name w:val="toc 1"/>
    <w:basedOn w:val="Normal"/>
    <w:next w:val="Normal"/>
    <w:autoRedefine/>
    <w:uiPriority w:val="39"/>
    <w:unhideWhenUsed/>
    <w:rsid w:val="006B462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4626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6B4626"/>
    <w:rPr>
      <w:color w:val="5F5F5F" w:themeColor="hyperlink"/>
      <w:u w:val="single"/>
    </w:rPr>
  </w:style>
  <w:style w:type="character" w:styleId="TextodoEspaoReservado0">
    <w:name w:val="Placeholder Text"/>
    <w:basedOn w:val="Fontepargpadro"/>
    <w:uiPriority w:val="99"/>
    <w:semiHidden/>
    <w:rsid w:val="00F01587"/>
    <w:rPr>
      <w:color w:val="808080"/>
    </w:rPr>
  </w:style>
  <w:style w:type="paragraph" w:styleId="SemEspaamento0">
    <w:name w:val="No Spacing"/>
    <w:link w:val="SemEspaamentoChar"/>
    <w:uiPriority w:val="1"/>
    <w:qFormat/>
    <w:rsid w:val="00D1760C"/>
    <w:pPr>
      <w:spacing w:after="0" w:line="240" w:lineRule="auto"/>
    </w:pPr>
    <w:rPr>
      <w:rFonts w:eastAsiaTheme="minorEastAsia"/>
      <w:color w:val="auto"/>
      <w:kern w:val="2"/>
      <w:sz w:val="22"/>
      <w:szCs w:val="22"/>
      <w14:ligatures w14:val="standard"/>
    </w:rPr>
  </w:style>
  <w:style w:type="character" w:customStyle="1" w:styleId="SemEspaamentoChar">
    <w:name w:val="Sem Espaçamento Char"/>
    <w:basedOn w:val="Fontepargpadro"/>
    <w:link w:val="SemEspaamento0"/>
    <w:uiPriority w:val="1"/>
    <w:rsid w:val="00D1760C"/>
    <w:rPr>
      <w:rFonts w:eastAsiaTheme="minorEastAsia"/>
      <w:color w:val="auto"/>
      <w:kern w:val="2"/>
      <w:sz w:val="22"/>
      <w:szCs w:val="22"/>
      <w14:ligatures w14:val="standard"/>
    </w:rPr>
  </w:style>
  <w:style w:type="paragraph" w:styleId="PargrafodaLista">
    <w:name w:val="List Paragraph"/>
    <w:basedOn w:val="Normal"/>
    <w:uiPriority w:val="34"/>
    <w:qFormat/>
    <w:rsid w:val="008D3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jpg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cio\AppData\Roaming\Microsoft\Templates\Relat&#243;rio%20Anu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5A957230014B68AE2654F6F9EFB1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9560C5-2C67-41BE-BE99-61D8D287F3E9}"/>
      </w:docPartPr>
      <w:docPartBody>
        <w:p w:rsidR="00B649E4" w:rsidRDefault="00920798">
          <w:pPr>
            <w:pStyle w:val="475A957230014B68AE2654F6F9EFB112"/>
          </w:pPr>
          <w:r>
            <w:t>[Telefone]</w:t>
          </w:r>
        </w:p>
      </w:docPartBody>
    </w:docPart>
    <w:docPart>
      <w:docPartPr>
        <w:name w:val="65AD4CB353CF4EE292ACC50BA92F45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4B7286-DA8D-4515-BDF8-3CBC93B66E94}"/>
      </w:docPartPr>
      <w:docPartBody>
        <w:p w:rsidR="00B649E4" w:rsidRDefault="00920798">
          <w:pPr>
            <w:pStyle w:val="65AD4CB353CF4EE292ACC50BA92F4559"/>
          </w:pPr>
          <w:r>
            <w:rPr>
              <w:rStyle w:val="Forte1"/>
            </w:rPr>
            <w:t>[Empresa]</w:t>
          </w:r>
        </w:p>
      </w:docPartBody>
    </w:docPart>
    <w:docPart>
      <w:docPartPr>
        <w:name w:val="E74D71DD4A0F4C909543EC63B32515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F85C28-A1FC-46C0-A680-AC1B1507FFE5}"/>
      </w:docPartPr>
      <w:docPartBody>
        <w:p w:rsidR="00B649E4" w:rsidRDefault="00920798">
          <w:pPr>
            <w:pStyle w:val="E74D71DD4A0F4C909543EC63B32515A2"/>
          </w:pPr>
          <w:r>
            <w:t>[Endereço, Cidade, Estado CEP]</w:t>
          </w:r>
        </w:p>
      </w:docPartBody>
    </w:docPart>
    <w:docPart>
      <w:docPartPr>
        <w:name w:val="E2D5F628C7E641FCB55F92CDAD82D8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54E7A2-1F7F-41BD-BF14-F37587BF2873}"/>
      </w:docPartPr>
      <w:docPartBody>
        <w:p w:rsidR="00B649E4" w:rsidRDefault="00920798">
          <w:pPr>
            <w:pStyle w:val="E2D5F628C7E641FCB55F92CDAD82D84D"/>
          </w:pPr>
          <w:r>
            <w:t>[Site]</w:t>
          </w:r>
        </w:p>
      </w:docPartBody>
    </w:docPart>
    <w:docPart>
      <w:docPartPr>
        <w:name w:val="B7EA3118056C46CFA5B638C0F94FBA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E20FBA-145B-4E17-AF9F-C66CB8C562CF}"/>
      </w:docPartPr>
      <w:docPartBody>
        <w:p w:rsidR="00B649E4" w:rsidRDefault="00920798">
          <w:pPr>
            <w:pStyle w:val="B7EA3118056C46CFA5B638C0F94FBA6E"/>
          </w:pPr>
          <w:r>
            <w:t>Relatório Anual</w:t>
          </w:r>
        </w:p>
      </w:docPartBody>
    </w:docPart>
    <w:docPart>
      <w:docPartPr>
        <w:name w:val="5161A06E4DC24E0E8B666301E5268A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FD4EF5-6446-4C3C-8F7E-649B6BA8C180}"/>
      </w:docPartPr>
      <w:docPartBody>
        <w:p w:rsidR="00B649E4" w:rsidRDefault="00920798">
          <w:pPr>
            <w:pStyle w:val="5161A06E4DC24E0E8B666301E5268A07"/>
          </w:pPr>
          <w:r>
            <w:t>[Ano]</w:t>
          </w:r>
        </w:p>
      </w:docPartBody>
    </w:docPart>
    <w:docPart>
      <w:docPartPr>
        <w:name w:val="62F75A61E6A34D33A45133B291A616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22CC5D-36EE-4DD5-975D-995BB2859CCB}"/>
      </w:docPartPr>
      <w:docPartBody>
        <w:p w:rsidR="00B649E4" w:rsidRDefault="00920798">
          <w:pPr>
            <w:pStyle w:val="62F75A61E6A34D33A45133B291A61640"/>
          </w:pPr>
          <w:r>
            <w:t>[Adicione uma citação de um dos executivos da sua empresa aqui ou use esse espaço para uma breve síntese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dores"/>
      <w:lvlText w:val="•"/>
      <w:lvlJc w:val="left"/>
      <w:pPr>
        <w:ind w:left="576" w:hanging="288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98"/>
    <w:rsid w:val="002346A6"/>
    <w:rsid w:val="00576026"/>
    <w:rsid w:val="00920798"/>
    <w:rsid w:val="00995F95"/>
    <w:rsid w:val="00B649E4"/>
    <w:rsid w:val="00D3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6202294F87345BA8246C392322DAEA0">
    <w:name w:val="76202294F87345BA8246C392322DAEA0"/>
  </w:style>
  <w:style w:type="paragraph" w:customStyle="1" w:styleId="D04FD9A94A374B8FA641EC6575EC8697">
    <w:name w:val="D04FD9A94A374B8FA641EC6575EC8697"/>
  </w:style>
  <w:style w:type="paragraph" w:customStyle="1" w:styleId="6F5DE6FF83B246449F2E2C9A35DB1450">
    <w:name w:val="6F5DE6FF83B246449F2E2C9A35DB1450"/>
  </w:style>
  <w:style w:type="paragraph" w:customStyle="1" w:styleId="6227D829C95E43379EEFB470DE37A434">
    <w:name w:val="6227D829C95E43379EEFB470DE37A434"/>
  </w:style>
  <w:style w:type="paragraph" w:customStyle="1" w:styleId="049A7062BF1E4C6FA653DDB55297F88D">
    <w:name w:val="049A7062BF1E4C6FA653DDB55297F88D"/>
  </w:style>
  <w:style w:type="paragraph" w:customStyle="1" w:styleId="9AB857428FD14FF5BB449F4AA7677DA2">
    <w:name w:val="9AB857428FD14FF5BB449F4AA7677DA2"/>
  </w:style>
  <w:style w:type="paragraph" w:customStyle="1" w:styleId="26ED754A594A40D0A4F8B177E1F151B9">
    <w:name w:val="26ED754A594A40D0A4F8B177E1F151B9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371CC2F074CC42E1ACFE206F6F8D1100">
    <w:name w:val="371CC2F074CC42E1ACFE206F6F8D1100"/>
  </w:style>
  <w:style w:type="paragraph" w:customStyle="1" w:styleId="0BE0717CB12E49EE86EFEBF17C7EBBED">
    <w:name w:val="0BE0717CB12E49EE86EFEBF17C7EBBED"/>
  </w:style>
  <w:style w:type="paragraph" w:customStyle="1" w:styleId="45FE148CFE5A4DA0B65822C8E5AFA2D1">
    <w:name w:val="45FE148CFE5A4DA0B65822C8E5AFA2D1"/>
  </w:style>
  <w:style w:type="paragraph" w:customStyle="1" w:styleId="6580E7A384DB4F2B8CF95F66977D633C">
    <w:name w:val="6580E7A384DB4F2B8CF95F66977D633C"/>
  </w:style>
  <w:style w:type="paragraph" w:customStyle="1" w:styleId="F5929B908523406584F68AAEC5D440CC">
    <w:name w:val="F5929B908523406584F68AAEC5D440CC"/>
  </w:style>
  <w:style w:type="paragraph" w:customStyle="1" w:styleId="C0FF45548A5340B68A011C01AD00D31E">
    <w:name w:val="C0FF45548A5340B68A011C01AD00D31E"/>
  </w:style>
  <w:style w:type="paragraph" w:customStyle="1" w:styleId="1CD851E6104D43178B7DF93ED5442E2E">
    <w:name w:val="1CD851E6104D43178B7DF93ED5442E2E"/>
  </w:style>
  <w:style w:type="paragraph" w:customStyle="1" w:styleId="53B7A62836F34480B9E91D88482D8C39">
    <w:name w:val="53B7A62836F34480B9E91D88482D8C39"/>
  </w:style>
  <w:style w:type="character" w:customStyle="1" w:styleId="Forte1">
    <w:name w:val="Forte1"/>
    <w:basedOn w:val="Fontepargpadro"/>
    <w:uiPriority w:val="10"/>
    <w:qFormat/>
    <w:rPr>
      <w:b/>
      <w:bCs/>
    </w:rPr>
  </w:style>
  <w:style w:type="paragraph" w:customStyle="1" w:styleId="74444DEC678A4564AE08E738D916B7A3">
    <w:name w:val="74444DEC678A4564AE08E738D916B7A3"/>
  </w:style>
  <w:style w:type="paragraph" w:customStyle="1" w:styleId="27091677642646178DDE633FE3BD9F5B">
    <w:name w:val="27091677642646178DDE633FE3BD9F5B"/>
  </w:style>
  <w:style w:type="paragraph" w:customStyle="1" w:styleId="475A957230014B68AE2654F6F9EFB112">
    <w:name w:val="475A957230014B68AE2654F6F9EFB112"/>
  </w:style>
  <w:style w:type="paragraph" w:customStyle="1" w:styleId="3EB982C2674A488BB7F75B057B2C2AC7">
    <w:name w:val="3EB982C2674A488BB7F75B057B2C2AC7"/>
  </w:style>
  <w:style w:type="paragraph" w:customStyle="1" w:styleId="A823EDF03D5541CE99650B465E1E05C9">
    <w:name w:val="A823EDF03D5541CE99650B465E1E05C9"/>
  </w:style>
  <w:style w:type="paragraph" w:customStyle="1" w:styleId="65AD4CB353CF4EE292ACC50BA92F4559">
    <w:name w:val="65AD4CB353CF4EE292ACC50BA92F4559"/>
  </w:style>
  <w:style w:type="paragraph" w:customStyle="1" w:styleId="E74D71DD4A0F4C909543EC63B32515A2">
    <w:name w:val="E74D71DD4A0F4C909543EC63B32515A2"/>
  </w:style>
  <w:style w:type="paragraph" w:customStyle="1" w:styleId="E2D5F628C7E641FCB55F92CDAD82D84D">
    <w:name w:val="E2D5F628C7E641FCB55F92CDAD82D84D"/>
  </w:style>
  <w:style w:type="paragraph" w:customStyle="1" w:styleId="B7EA3118056C46CFA5B638C0F94FBA6E">
    <w:name w:val="B7EA3118056C46CFA5B638C0F94FBA6E"/>
  </w:style>
  <w:style w:type="paragraph" w:customStyle="1" w:styleId="5161A06E4DC24E0E8B666301E5268A07">
    <w:name w:val="5161A06E4DC24E0E8B666301E5268A07"/>
  </w:style>
  <w:style w:type="paragraph" w:customStyle="1" w:styleId="62F75A61E6A34D33A45133B291A61640">
    <w:name w:val="62F75A61E6A34D33A45133B291A616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</PublishDate>
  <Abstract>Sistema de Controle e Gerenciamento de Apontamentos de Atividades de Campo. Ferramenta de utilização de técnicos de campo, staff’s e gestores técnicos.</Abstract>
  <CompanyAddress>Rua Basílio da Cunha, 631</CompanyAddress>
  <CompanyPhone>(11) 2274 9115</CompanyPhone>
  <CompanyFax/>
  <CompanyEmail>maro@ensel.com.br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02AADE-A2BC-441B-9099-D1E1F914E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FE79F-52E5-45E3-8E9C-420431F02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Anual.dotx</Template>
  <TotalTime>0</TotalTime>
  <Pages>9</Pages>
  <Words>569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SGA – Sistema de Gerenciamento de Apontamentos</vt:lpstr>
      <vt:lpstr/>
    </vt:vector>
  </TitlesOfParts>
  <Company>ENSEL ENGENHARIA E SERVIÇOS ESPECIAIS LTDA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SGA – Sistema de Gerenciamento de Apontamentos</dc:title>
  <dc:subject/>
  <dc:creator>Tarcio Lima</dc:creator>
  <cp:keywords/>
  <dc:description/>
  <cp:lastModifiedBy>Tarcio Lima</cp:lastModifiedBy>
  <cp:revision>2</cp:revision>
  <cp:lastPrinted>2016-03-10T13:53:00Z</cp:lastPrinted>
  <dcterms:created xsi:type="dcterms:W3CDTF">2016-03-19T19:16:00Z</dcterms:created>
  <dcterms:modified xsi:type="dcterms:W3CDTF">2016-03-19T19:16:00Z</dcterms:modified>
  <cp:contentStatus>www.ensel.com.br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